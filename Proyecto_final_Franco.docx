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EE882C" w14:textId="77777777" w:rsidR="00B354D4" w:rsidRDefault="00B354D4" w:rsidP="00B354D4">
      <w:pPr>
        <w:pStyle w:val="CURSO"/>
      </w:pPr>
      <w:r>
        <w:rPr>
          <w:noProof/>
          <w:lang w:eastAsia="es-ES"/>
        </w:rPr>
        <w:drawing>
          <wp:anchor distT="0" distB="0" distL="114300" distR="114300" simplePos="0" relativeHeight="251658240" behindDoc="1" locked="0" layoutInCell="1" allowOverlap="1" wp14:anchorId="784C076D" wp14:editId="2E3CA494">
            <wp:simplePos x="0" y="0"/>
            <wp:positionH relativeFrom="page">
              <wp:align>right</wp:align>
            </wp:positionH>
            <wp:positionV relativeFrom="paragraph">
              <wp:posOffset>-1530350</wp:posOffset>
            </wp:positionV>
            <wp:extent cx="7543800" cy="1067087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ortada proyecto final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7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EAB615" w14:textId="687A389D" w:rsidR="00116E33" w:rsidRDefault="00E82B47" w:rsidP="00116E33">
      <w:pPr>
        <w:rPr>
          <w:rStyle w:val="CURSOCar"/>
        </w:rPr>
      </w:pPr>
      <w:r w:rsidRPr="00116E33">
        <w:rPr>
          <w:rStyle w:val="CURSOCar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BD94258" wp14:editId="63D201BD">
                <wp:simplePos x="0" y="0"/>
                <wp:positionH relativeFrom="column">
                  <wp:posOffset>642620</wp:posOffset>
                </wp:positionH>
                <wp:positionV relativeFrom="paragraph">
                  <wp:posOffset>3753485</wp:posOffset>
                </wp:positionV>
                <wp:extent cx="4000500" cy="1012825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1012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702CDC" w14:textId="28940617" w:rsidR="00116E33" w:rsidRPr="00116E33" w:rsidRDefault="00116E33" w:rsidP="00116E33">
                            <w:pPr>
                              <w:pStyle w:val="CURSO"/>
                              <w:rPr>
                                <w:color w:val="FFFFFF" w:themeColor="background1"/>
                              </w:rPr>
                            </w:pPr>
                            <w:r w:rsidRPr="00116E33">
                              <w:rPr>
                                <w:color w:val="FFFFFF" w:themeColor="background1"/>
                              </w:rPr>
                              <w:t>PROYECTO</w:t>
                            </w:r>
                            <w:r w:rsidR="00E82B47">
                              <w:rPr>
                                <w:color w:val="FFFFFF" w:themeColor="background1"/>
                              </w:rPr>
                              <w:t xml:space="preserve"> FINAL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94258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50.6pt;margin-top:295.55pt;width:315pt;height:79.7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" filled="f" stroked="f">
                <v:textbox>
                  <w:txbxContent>
                    <w:p w14:paraId="70702CDC" w14:textId="28940617" w:rsidR="00116E33" w:rsidRPr="00116E33" w:rsidRDefault="00116E33" w:rsidP="00116E33">
                      <w:pPr>
                        <w:pStyle w:val="CURSO"/>
                        <w:rPr>
                          <w:color w:val="FFFFFF" w:themeColor="background1"/>
                        </w:rPr>
                      </w:pPr>
                      <w:r w:rsidRPr="00116E33">
                        <w:rPr>
                          <w:color w:val="FFFFFF" w:themeColor="background1"/>
                        </w:rPr>
                        <w:t>PROYECTO</w:t>
                      </w:r>
                      <w:r w:rsidR="00E82B47">
                        <w:rPr>
                          <w:color w:val="FFFFFF" w:themeColor="background1"/>
                        </w:rPr>
                        <w:t xml:space="preserve"> FINAL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16E33">
        <w:rPr>
          <w:rStyle w:val="CURSOCar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4F8218" wp14:editId="2E223117">
                <wp:simplePos x="0" y="0"/>
                <wp:positionH relativeFrom="column">
                  <wp:posOffset>633095</wp:posOffset>
                </wp:positionH>
                <wp:positionV relativeFrom="paragraph">
                  <wp:posOffset>3734435</wp:posOffset>
                </wp:positionV>
                <wp:extent cx="4143375" cy="514350"/>
                <wp:effectExtent l="0" t="0" r="9525" b="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5" cy="514350"/>
                        </a:xfrm>
                        <a:prstGeom prst="rect">
                          <a:avLst/>
                        </a:prstGeom>
                        <a:solidFill>
                          <a:srgbClr val="FF647E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DCFF478" id="Rectángulo 2" o:spid="_x0000_s1026" style="position:absolute;margin-left:49.85pt;margin-top:294.05pt;width:326.25pt;height:40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" fillcolor="#ff647e" stroked="f" strokeweight="1pt"/>
            </w:pict>
          </mc:Fallback>
        </mc:AlternateContent>
      </w:r>
      <w:r w:rsidR="0007312F" w:rsidRPr="00116E33">
        <w:rPr>
          <w:rStyle w:val="CURSOCar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BE69A76" wp14:editId="53EE1AFC">
                <wp:simplePos x="0" y="0"/>
                <wp:positionH relativeFrom="column">
                  <wp:posOffset>-281305</wp:posOffset>
                </wp:positionH>
                <wp:positionV relativeFrom="paragraph">
                  <wp:posOffset>2286635</wp:posOffset>
                </wp:positionV>
                <wp:extent cx="5553075" cy="1409700"/>
                <wp:effectExtent l="0" t="0" r="0" b="0"/>
                <wp:wrapSquare wrapText="bothSides"/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3075" cy="1409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642A7B" w14:textId="708E14DA" w:rsidR="00116E33" w:rsidRPr="0007312F" w:rsidRDefault="004808A3" w:rsidP="00116E33">
                            <w:pPr>
                              <w:pStyle w:val="CURSO"/>
                              <w:rPr>
                                <w:sz w:val="240"/>
                              </w:rPr>
                            </w:pPr>
                            <w:r>
                              <w:rPr>
                                <w:sz w:val="144"/>
                              </w:rPr>
                              <w:t>PYTHO</w:t>
                            </w:r>
                            <w:r w:rsidR="00B40E78">
                              <w:rPr>
                                <w:sz w:val="144"/>
                              </w:rPr>
                              <w:t>N</w:t>
                            </w:r>
                          </w:p>
                          <w:p w14:paraId="1EBEB888" w14:textId="77777777" w:rsidR="00116E33" w:rsidRPr="0007312F" w:rsidRDefault="00116E33">
                            <w:pPr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69A76" id="_x0000_s1027" type="#_x0000_t202" style="position:absolute;margin-left:-22.15pt;margin-top:180.05pt;width:437.25pt;height:11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" filled="f" stroked="f">
                <v:textbox>
                  <w:txbxContent>
                    <w:p w14:paraId="75642A7B" w14:textId="708E14DA" w:rsidR="00116E33" w:rsidRPr="0007312F" w:rsidRDefault="004808A3" w:rsidP="00116E33">
                      <w:pPr>
                        <w:pStyle w:val="CURSO"/>
                        <w:rPr>
                          <w:sz w:val="240"/>
                        </w:rPr>
                      </w:pPr>
                      <w:r>
                        <w:rPr>
                          <w:sz w:val="144"/>
                        </w:rPr>
                        <w:t>PYTHO</w:t>
                      </w:r>
                      <w:r w:rsidR="00B40E78">
                        <w:rPr>
                          <w:sz w:val="144"/>
                        </w:rPr>
                        <w:t>N</w:t>
                      </w:r>
                    </w:p>
                    <w:p w14:paraId="1EBEB888" w14:textId="77777777" w:rsidR="00116E33" w:rsidRPr="0007312F" w:rsidRDefault="00116E33">
                      <w:pPr>
                        <w:rPr>
                          <w:sz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38384E" w:rsidRPr="0038384E">
        <w:rPr>
          <w:rStyle w:val="TokioCar"/>
          <w:noProof/>
          <w:color w:val="000F9F"/>
          <w:lang w:eastAsia="es-E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9EB720B" wp14:editId="6CD96A2C">
                <wp:simplePos x="0" y="0"/>
                <wp:positionH relativeFrom="column">
                  <wp:posOffset>1737995</wp:posOffset>
                </wp:positionH>
                <wp:positionV relativeFrom="paragraph">
                  <wp:posOffset>4345940</wp:posOffset>
                </wp:positionV>
                <wp:extent cx="3324225" cy="1404620"/>
                <wp:effectExtent l="0" t="0" r="0" b="0"/>
                <wp:wrapSquare wrapText="bothSides"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42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9316D3" w14:textId="227FB105" w:rsidR="0038384E" w:rsidRPr="0038384E" w:rsidRDefault="00E82B47" w:rsidP="0038384E">
                            <w:pPr>
                              <w:pStyle w:val="CURSO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FRANCO VALENTIN ESPINEL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EB720B" id="_x0000_s1028" type="#_x0000_t202" style="position:absolute;margin-left:136.85pt;margin-top:342.2pt;width:261.7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" filled="f" stroked="f">
                <v:textbox style="mso-fit-shape-to-text:t">
                  <w:txbxContent>
                    <w:p w14:paraId="1A9316D3" w14:textId="227FB105" w:rsidR="0038384E" w:rsidRPr="0038384E" w:rsidRDefault="00E82B47" w:rsidP="0038384E">
                      <w:pPr>
                        <w:pStyle w:val="CURSO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FRANCO VALENTIN ESPINEL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16E33" w:rsidRPr="00116E33">
        <w:rPr>
          <w:rStyle w:val="CURSOCar"/>
        </w:rPr>
        <w:br w:type="page"/>
      </w:r>
    </w:p>
    <w:p w14:paraId="37951C33" w14:textId="150EFA9E" w:rsidR="009802B8" w:rsidRPr="009802B8" w:rsidRDefault="003D7F31" w:rsidP="003D7F31">
      <w:pPr>
        <w:jc w:val="right"/>
        <w:rPr>
          <w:color w:val="000F9F"/>
        </w:rPr>
      </w:pPr>
      <w:r>
        <w:rPr>
          <w:noProof/>
          <w:color w:val="000F9F"/>
        </w:rPr>
        <w:lastRenderedPageBreak/>
        <w:drawing>
          <wp:inline distT="0" distB="0" distL="0" distR="0" wp14:anchorId="2CB42685" wp14:editId="40EAB247">
            <wp:extent cx="3419144" cy="6074560"/>
            <wp:effectExtent l="0" t="0" r="0" b="2540"/>
            <wp:docPr id="31737901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106" cy="610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78FFD" w14:textId="03D39A40" w:rsidR="009802B8" w:rsidRPr="009802B8" w:rsidRDefault="00B40E78" w:rsidP="009802B8">
      <w:pPr>
        <w:pStyle w:val="CURSO"/>
        <w:jc w:val="right"/>
      </w:pPr>
      <w:r>
        <w:t>FRANCO VALENTIN ESPINEL</w:t>
      </w:r>
    </w:p>
    <w:p w14:paraId="160BD759" w14:textId="77777777" w:rsidR="005561EF" w:rsidRPr="009802B8" w:rsidRDefault="009802B8" w:rsidP="009802B8">
      <w:pPr>
        <w:jc w:val="right"/>
        <w:rPr>
          <w:color w:val="000F9F"/>
          <w:sz w:val="24"/>
        </w:rPr>
      </w:pPr>
      <w:r w:rsidRPr="009802B8">
        <w:rPr>
          <w:color w:val="000F9F"/>
          <w:sz w:val="24"/>
        </w:rPr>
        <w:t>RESPONSABLE DE</w:t>
      </w:r>
      <w:r w:rsidR="004808A3">
        <w:rPr>
          <w:color w:val="000F9F"/>
          <w:sz w:val="24"/>
        </w:rPr>
        <w:t>L DESARROLLO DE LA APLICACIÓN</w:t>
      </w:r>
      <w:r w:rsidRPr="009802B8">
        <w:rPr>
          <w:color w:val="000F9F"/>
          <w:sz w:val="24"/>
        </w:rPr>
        <w:t xml:space="preserve"> </w:t>
      </w:r>
    </w:p>
    <w:p w14:paraId="5F511D50" w14:textId="3F89767C" w:rsidR="009802B8" w:rsidRDefault="009802B8" w:rsidP="009802B8">
      <w:pPr>
        <w:jc w:val="right"/>
      </w:pPr>
      <w:r w:rsidRPr="009802B8">
        <w:rPr>
          <w:b/>
          <w:color w:val="000F9F"/>
        </w:rPr>
        <w:t>Fecha:</w:t>
      </w:r>
      <w:r>
        <w:t xml:space="preserve"> </w:t>
      </w:r>
      <w:r w:rsidR="00B40E78">
        <w:rPr>
          <w:color w:val="A6A6A6" w:themeColor="background1" w:themeShade="A6"/>
        </w:rPr>
        <w:t>12</w:t>
      </w:r>
      <w:r>
        <w:rPr>
          <w:color w:val="A6A6A6" w:themeColor="background1" w:themeShade="A6"/>
        </w:rPr>
        <w:t>,</w:t>
      </w:r>
      <w:r w:rsidRPr="009802B8">
        <w:rPr>
          <w:color w:val="A6A6A6" w:themeColor="background1" w:themeShade="A6"/>
        </w:rPr>
        <w:t xml:space="preserve"> </w:t>
      </w:r>
      <w:r w:rsidR="00B40E78">
        <w:rPr>
          <w:color w:val="A6A6A6" w:themeColor="background1" w:themeShade="A6"/>
        </w:rPr>
        <w:t>10</w:t>
      </w:r>
      <w:r w:rsidRPr="009802B8">
        <w:rPr>
          <w:color w:val="A6A6A6" w:themeColor="background1" w:themeShade="A6"/>
        </w:rPr>
        <w:t xml:space="preserve">, </w:t>
      </w:r>
      <w:r w:rsidR="00B40E78">
        <w:rPr>
          <w:color w:val="A6A6A6" w:themeColor="background1" w:themeShade="A6"/>
        </w:rPr>
        <w:t>2024</w:t>
      </w:r>
      <w:r>
        <w:br w:type="page"/>
      </w:r>
    </w:p>
    <w:p w14:paraId="4B147053" w14:textId="02B894B6" w:rsidR="00B40E78" w:rsidRPr="009A5825" w:rsidRDefault="00B40E78" w:rsidP="00912F76">
      <w:pPr>
        <w:pStyle w:val="Tokio"/>
        <w:jc w:val="center"/>
        <w:rPr>
          <w:rStyle w:val="TokioCar"/>
          <w:rFonts w:ascii="Circular Std Black" w:hAnsi="Circular Std Black" w:cs="Circular Std Black"/>
          <w:bCs/>
          <w:color w:val="000F9F"/>
          <w:sz w:val="24"/>
          <w:szCs w:val="24"/>
          <w:u w:val="single"/>
        </w:rPr>
      </w:pPr>
      <w:r w:rsidRPr="009A5825">
        <w:rPr>
          <w:rStyle w:val="TokioCar"/>
          <w:rFonts w:ascii="Circular Std Black" w:hAnsi="Circular Std Black" w:cs="Circular Std Black"/>
          <w:bCs/>
          <w:color w:val="000F9F"/>
          <w:sz w:val="24"/>
          <w:szCs w:val="24"/>
          <w:u w:val="single"/>
        </w:rPr>
        <w:lastRenderedPageBreak/>
        <w:t>ÍNDICE DE CONTENIDOS</w:t>
      </w:r>
    </w:p>
    <w:p w14:paraId="06DA47C0" w14:textId="77777777" w:rsidR="00912F76" w:rsidRPr="00912F76" w:rsidRDefault="00912F76" w:rsidP="00912F76">
      <w:pPr>
        <w:pStyle w:val="Tokio"/>
        <w:jc w:val="center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</w:p>
    <w:p w14:paraId="2B23774F" w14:textId="00402D52" w:rsidR="00B40E78" w:rsidRPr="0088654E" w:rsidRDefault="00B40E78" w:rsidP="00912F76">
      <w:pPr>
        <w:pStyle w:val="Tokio"/>
        <w:numPr>
          <w:ilvl w:val="0"/>
          <w:numId w:val="10"/>
        </w:numPr>
        <w:jc w:val="center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  <w:r w:rsidRPr="0088654E"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  <w:t>DESCRIPCIÓN GENERAL DEL PROYECTO</w:t>
      </w:r>
    </w:p>
    <w:p w14:paraId="36E924F1" w14:textId="77777777" w:rsidR="0088654E" w:rsidRPr="0088654E" w:rsidRDefault="0088654E" w:rsidP="00912F76">
      <w:pPr>
        <w:pStyle w:val="Tokio"/>
        <w:ind w:left="720"/>
        <w:jc w:val="center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</w:p>
    <w:p w14:paraId="2C75BB1C" w14:textId="4B158982" w:rsidR="0088654E" w:rsidRPr="0088654E" w:rsidRDefault="00B40E78" w:rsidP="00912F76">
      <w:pPr>
        <w:pStyle w:val="Tokio"/>
        <w:numPr>
          <w:ilvl w:val="0"/>
          <w:numId w:val="10"/>
        </w:numPr>
        <w:jc w:val="center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  <w:r w:rsidRPr="0088654E"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  <w:t>OBJETIVOS Y ALCANCE DEL PROYECTO</w:t>
      </w:r>
    </w:p>
    <w:p w14:paraId="5987091E" w14:textId="77777777" w:rsidR="0088654E" w:rsidRPr="0088654E" w:rsidRDefault="0088654E" w:rsidP="00912F76">
      <w:pPr>
        <w:pStyle w:val="Tokio"/>
        <w:jc w:val="center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</w:p>
    <w:p w14:paraId="50771468" w14:textId="372A42FD" w:rsidR="0088654E" w:rsidRPr="0088654E" w:rsidRDefault="00B40E78" w:rsidP="00912F76">
      <w:pPr>
        <w:pStyle w:val="Tokio"/>
        <w:numPr>
          <w:ilvl w:val="0"/>
          <w:numId w:val="10"/>
        </w:numPr>
        <w:jc w:val="center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  <w:r w:rsidRPr="0088654E"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  <w:t>STACK TECNOLÓGICO Y ALTERNATIVAS</w:t>
      </w:r>
    </w:p>
    <w:p w14:paraId="6A5DC427" w14:textId="6B58AD30" w:rsidR="00B40E78" w:rsidRPr="0088654E" w:rsidRDefault="00B40E78" w:rsidP="00912F76">
      <w:pPr>
        <w:pStyle w:val="Tokio"/>
        <w:ind w:left="360"/>
        <w:jc w:val="center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  <w:r w:rsidRPr="0088654E"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  <w:t>EVALUADAS</w:t>
      </w:r>
    </w:p>
    <w:p w14:paraId="498F2241" w14:textId="77777777" w:rsidR="0088654E" w:rsidRPr="0088654E" w:rsidRDefault="0088654E" w:rsidP="00912F76">
      <w:pPr>
        <w:pStyle w:val="Tokio"/>
        <w:ind w:left="360"/>
        <w:jc w:val="center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</w:p>
    <w:p w14:paraId="2CCFF800" w14:textId="03242ADD" w:rsidR="00B40E78" w:rsidRPr="0088654E" w:rsidRDefault="00B40E78" w:rsidP="00912F76">
      <w:pPr>
        <w:pStyle w:val="Tokio"/>
        <w:numPr>
          <w:ilvl w:val="0"/>
          <w:numId w:val="10"/>
        </w:numPr>
        <w:jc w:val="center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  <w:r w:rsidRPr="0088654E"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  <w:t>MODELO DE DATOS</w:t>
      </w:r>
    </w:p>
    <w:p w14:paraId="168B901B" w14:textId="77777777" w:rsidR="0088654E" w:rsidRPr="0088654E" w:rsidRDefault="0088654E" w:rsidP="00912F76">
      <w:pPr>
        <w:pStyle w:val="Tokio"/>
        <w:ind w:left="720"/>
        <w:jc w:val="center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</w:p>
    <w:p w14:paraId="70DB3C5C" w14:textId="4BFAE283" w:rsidR="00B40E78" w:rsidRPr="0088654E" w:rsidRDefault="00B40E78" w:rsidP="00912F76">
      <w:pPr>
        <w:pStyle w:val="Tokio"/>
        <w:numPr>
          <w:ilvl w:val="0"/>
          <w:numId w:val="10"/>
        </w:numPr>
        <w:jc w:val="center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  <w:r w:rsidRPr="0088654E"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  <w:t>EXPLICACIÓN DE LOS REQUISITOS DE LA</w:t>
      </w:r>
      <w:r w:rsidR="0088654E" w:rsidRPr="0088654E"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  <w:t xml:space="preserve"> </w:t>
      </w:r>
      <w:r w:rsidRPr="0088654E"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  <w:t>APLICACIÓN</w:t>
      </w:r>
    </w:p>
    <w:p w14:paraId="25A77B54" w14:textId="51331192" w:rsidR="00B40E78" w:rsidRPr="0088654E" w:rsidRDefault="00B40E78" w:rsidP="00912F76">
      <w:pPr>
        <w:pStyle w:val="Tokio"/>
        <w:ind w:firstLine="360"/>
        <w:jc w:val="center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  <w:r w:rsidRPr="0088654E"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  <w:t>5.1) REQUISITOS FUNCIONALES</w:t>
      </w:r>
    </w:p>
    <w:p w14:paraId="2532FA31" w14:textId="41BA1829" w:rsidR="00B40E78" w:rsidRPr="0088654E" w:rsidRDefault="00B40E78" w:rsidP="00912F76">
      <w:pPr>
        <w:pStyle w:val="Tokio"/>
        <w:ind w:firstLine="360"/>
        <w:jc w:val="center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  <w:r w:rsidRPr="0088654E"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  <w:t>5.2) REQUISITOS NO FUNCIONALES</w:t>
      </w:r>
    </w:p>
    <w:p w14:paraId="59152607" w14:textId="77777777" w:rsidR="0088654E" w:rsidRPr="0088654E" w:rsidRDefault="0088654E" w:rsidP="00912F76">
      <w:pPr>
        <w:pStyle w:val="Tokio"/>
        <w:ind w:firstLine="360"/>
        <w:jc w:val="center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</w:p>
    <w:p w14:paraId="2FB4F7E1" w14:textId="2C8B297A" w:rsidR="00B40E78" w:rsidRPr="0088654E" w:rsidRDefault="00B40E78" w:rsidP="00912F76">
      <w:pPr>
        <w:pStyle w:val="Tokio"/>
        <w:numPr>
          <w:ilvl w:val="0"/>
          <w:numId w:val="10"/>
        </w:numPr>
        <w:jc w:val="center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  <w:r w:rsidRPr="0088654E"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  <w:t>MANUAL DE INSTALACIÓN</w:t>
      </w:r>
    </w:p>
    <w:p w14:paraId="6C19958D" w14:textId="77777777" w:rsidR="0088654E" w:rsidRPr="0088654E" w:rsidRDefault="0088654E" w:rsidP="00912F76">
      <w:pPr>
        <w:pStyle w:val="Tokio"/>
        <w:ind w:left="360"/>
        <w:jc w:val="center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</w:p>
    <w:p w14:paraId="4C96308E" w14:textId="6EEA3023" w:rsidR="00B40E78" w:rsidRPr="0088654E" w:rsidRDefault="00B40E78" w:rsidP="00912F76">
      <w:pPr>
        <w:pStyle w:val="Tokio"/>
        <w:numPr>
          <w:ilvl w:val="0"/>
          <w:numId w:val="10"/>
        </w:numPr>
        <w:jc w:val="center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  <w:r w:rsidRPr="0088654E"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  <w:t>CONCLUSIONES</w:t>
      </w:r>
    </w:p>
    <w:p w14:paraId="5DF72F9B" w14:textId="77777777" w:rsidR="0088654E" w:rsidRPr="0088654E" w:rsidRDefault="0088654E" w:rsidP="00912F76">
      <w:pPr>
        <w:pStyle w:val="Tokio"/>
        <w:jc w:val="center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</w:p>
    <w:p w14:paraId="0530013D" w14:textId="3DEF8A52" w:rsidR="009A306A" w:rsidRDefault="00B40E78" w:rsidP="00912F76">
      <w:pPr>
        <w:pStyle w:val="Tokio"/>
        <w:numPr>
          <w:ilvl w:val="0"/>
          <w:numId w:val="10"/>
        </w:numPr>
        <w:jc w:val="center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  <w:r w:rsidRPr="0088654E"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  <w:t>EVOLUTIVOS DEL PROYECTO</w:t>
      </w:r>
    </w:p>
    <w:p w14:paraId="299A30F3" w14:textId="77777777" w:rsidR="0088654E" w:rsidRDefault="0088654E" w:rsidP="00912F76">
      <w:pPr>
        <w:pStyle w:val="Prrafodelista"/>
        <w:jc w:val="center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</w:p>
    <w:p w14:paraId="7EE1F7E2" w14:textId="763D99A7" w:rsidR="0088654E" w:rsidRDefault="0088654E" w:rsidP="00912F76">
      <w:pPr>
        <w:pStyle w:val="Tokio"/>
        <w:numPr>
          <w:ilvl w:val="0"/>
          <w:numId w:val="10"/>
        </w:numPr>
        <w:jc w:val="center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  <w:bookmarkStart w:id="0" w:name="_Hlk179965400"/>
      <w:r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  <w:t xml:space="preserve">DESCRIPCIÓN DE </w:t>
      </w:r>
      <w:r w:rsidR="005102CC"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  <w:t>LOS COMPONENTES</w:t>
      </w:r>
    </w:p>
    <w:p w14:paraId="43584ECB" w14:textId="77777777" w:rsidR="00912F76" w:rsidRDefault="00912F76" w:rsidP="00912F76">
      <w:pPr>
        <w:pStyle w:val="Prrafodelista"/>
        <w:jc w:val="center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</w:p>
    <w:bookmarkEnd w:id="0"/>
    <w:p w14:paraId="7B885B09" w14:textId="6199C1E0" w:rsidR="0088654E" w:rsidRPr="00912F76" w:rsidRDefault="0088654E" w:rsidP="004C7B9C">
      <w:pPr>
        <w:pStyle w:val="Tokio"/>
        <w:ind w:left="643"/>
        <w:rPr>
          <w:rFonts w:ascii="Circular Std Black" w:hAnsi="Circular Std Black" w:cs="Circular Std Black"/>
          <w:b/>
          <w:color w:val="000F9F"/>
          <w:sz w:val="24"/>
          <w:szCs w:val="24"/>
        </w:rPr>
      </w:pPr>
    </w:p>
    <w:p w14:paraId="6332C7D5" w14:textId="70D18946" w:rsidR="00922022" w:rsidRPr="00014C3C" w:rsidRDefault="00922022" w:rsidP="00014C3C">
      <w:pPr>
        <w:pStyle w:val="CURSO"/>
        <w:numPr>
          <w:ilvl w:val="0"/>
          <w:numId w:val="13"/>
        </w:numPr>
        <w:rPr>
          <w:sz w:val="24"/>
          <w:szCs w:val="24"/>
        </w:rPr>
      </w:pPr>
      <w:r w:rsidRPr="00014C3C">
        <w:rPr>
          <w:sz w:val="24"/>
          <w:szCs w:val="24"/>
        </w:rPr>
        <w:lastRenderedPageBreak/>
        <w:t>DESCRIPCI</w:t>
      </w:r>
      <w:r w:rsidR="00014C3C">
        <w:rPr>
          <w:sz w:val="24"/>
          <w:szCs w:val="24"/>
        </w:rPr>
        <w:t>Ó</w:t>
      </w:r>
      <w:r w:rsidRPr="00014C3C">
        <w:rPr>
          <w:sz w:val="24"/>
          <w:szCs w:val="24"/>
        </w:rPr>
        <w:t>N GENERAL DEL PR</w:t>
      </w:r>
      <w:r w:rsidR="00014C3C" w:rsidRPr="00014C3C">
        <w:rPr>
          <w:sz w:val="24"/>
          <w:szCs w:val="24"/>
        </w:rPr>
        <w:t>O</w:t>
      </w:r>
      <w:r w:rsidRPr="00014C3C">
        <w:rPr>
          <w:sz w:val="24"/>
          <w:szCs w:val="24"/>
        </w:rPr>
        <w:t>YECTO</w:t>
      </w:r>
    </w:p>
    <w:p w14:paraId="1BE9ED94" w14:textId="3B0DC7C4" w:rsidR="00EB4E44" w:rsidRDefault="00E82B47" w:rsidP="00922022">
      <w:pPr>
        <w:pStyle w:val="Tokio"/>
        <w:ind w:left="720"/>
        <w:jc w:val="both"/>
      </w:pPr>
      <w:r w:rsidRPr="00E82B47">
        <w:t>El Sistema de Gestión de Inventario</w:t>
      </w:r>
      <w:r w:rsidR="0088654E">
        <w:t xml:space="preserve"> (</w:t>
      </w:r>
      <w:proofErr w:type="spellStart"/>
      <w:r w:rsidR="0088654E">
        <w:t>TechVentory</w:t>
      </w:r>
      <w:proofErr w:type="spellEnd"/>
      <w:r w:rsidR="0088654E">
        <w:t>)</w:t>
      </w:r>
      <w:r w:rsidRPr="00E82B47">
        <w:t xml:space="preserve"> es una aplicación web diseñada para ayudar a las empresas a gestionar eficientemente su inventario, ventas y compras. Esta aplicación permite a los usuarios realizar un seguimiento de los productos, proveedores, ventas y compras, así como generar informes y análisis para tomar decisiones informadas. El sistema está diseñado para ser fácil de usar, escalable y adaptable a diferentes tipos de negocios.</w:t>
      </w:r>
    </w:p>
    <w:p w14:paraId="0B93FCD9" w14:textId="77777777" w:rsidR="00922022" w:rsidRDefault="00922022" w:rsidP="00922022">
      <w:pPr>
        <w:pStyle w:val="Tokio"/>
        <w:ind w:left="720"/>
        <w:jc w:val="both"/>
      </w:pPr>
    </w:p>
    <w:p w14:paraId="0CA88129" w14:textId="609B175D" w:rsidR="00922022" w:rsidRPr="00014C3C" w:rsidRDefault="00E82B47" w:rsidP="00014C3C">
      <w:pPr>
        <w:pStyle w:val="CURSO"/>
        <w:numPr>
          <w:ilvl w:val="0"/>
          <w:numId w:val="13"/>
        </w:numPr>
        <w:rPr>
          <w:sz w:val="24"/>
          <w:szCs w:val="24"/>
        </w:rPr>
      </w:pPr>
      <w:r w:rsidRPr="00014C3C">
        <w:rPr>
          <w:sz w:val="24"/>
          <w:szCs w:val="24"/>
        </w:rPr>
        <w:t>OBJETIVOS Y ALCANCE DEL PROYECTO</w:t>
      </w:r>
    </w:p>
    <w:p w14:paraId="63B10A9A" w14:textId="17B39D02" w:rsidR="00922022" w:rsidRPr="00014C3C" w:rsidRDefault="00E82B47" w:rsidP="00014C3C">
      <w:pPr>
        <w:pStyle w:val="CURSO"/>
        <w:rPr>
          <w:sz w:val="24"/>
          <w:szCs w:val="24"/>
        </w:rPr>
      </w:pPr>
      <w:r>
        <w:br/>
      </w:r>
      <w:r w:rsidRPr="00014C3C">
        <w:rPr>
          <w:sz w:val="24"/>
          <w:szCs w:val="24"/>
        </w:rPr>
        <w:t>OBJETIVOS</w:t>
      </w:r>
    </w:p>
    <w:p w14:paraId="349B8562" w14:textId="3EF3AABB" w:rsidR="00E82B47" w:rsidRPr="00E82B47" w:rsidRDefault="00922022" w:rsidP="00E82B47">
      <w:pPr>
        <w:pStyle w:val="Tokio"/>
        <w:ind w:left="720"/>
        <w:jc w:val="both"/>
      </w:pPr>
      <w:r>
        <w:t xml:space="preserve">º </w:t>
      </w:r>
      <w:r w:rsidR="00E82B47" w:rsidRPr="00E82B47">
        <w:t>Desarrollar una aplicación web intuitiva para la gestión de inventario.</w:t>
      </w:r>
    </w:p>
    <w:p w14:paraId="4D58CA41" w14:textId="336889A9" w:rsidR="00E82B47" w:rsidRPr="00E82B47" w:rsidRDefault="00922022" w:rsidP="00E82B47">
      <w:pPr>
        <w:pStyle w:val="Tokio"/>
        <w:ind w:left="720"/>
        <w:jc w:val="both"/>
      </w:pPr>
      <w:r>
        <w:t xml:space="preserve">º </w:t>
      </w:r>
      <w:r w:rsidR="00E82B47" w:rsidRPr="00E82B47">
        <w:t>Implementar un sistema de seguimiento en tiempo real de productos y stock.</w:t>
      </w:r>
    </w:p>
    <w:p w14:paraId="62540EA8" w14:textId="635F1F07" w:rsidR="00E82B47" w:rsidRPr="00E82B47" w:rsidRDefault="00922022" w:rsidP="00E82B47">
      <w:pPr>
        <w:pStyle w:val="Tokio"/>
        <w:ind w:left="720"/>
        <w:jc w:val="both"/>
      </w:pPr>
      <w:r>
        <w:t xml:space="preserve">º </w:t>
      </w:r>
      <w:r w:rsidR="00E82B47" w:rsidRPr="00E82B47">
        <w:t>Automatizar procesos de compra y venta.</w:t>
      </w:r>
    </w:p>
    <w:p w14:paraId="4DC32436" w14:textId="635C5E0D" w:rsidR="00E82B47" w:rsidRPr="00E82B47" w:rsidRDefault="00922022" w:rsidP="00E82B47">
      <w:pPr>
        <w:pStyle w:val="Tokio"/>
        <w:ind w:left="720"/>
        <w:jc w:val="both"/>
      </w:pPr>
      <w:r>
        <w:t xml:space="preserve">º </w:t>
      </w:r>
      <w:r w:rsidR="00E82B47" w:rsidRPr="00E82B47">
        <w:t>Proporcionar análisis y reportes detallados para la toma de decisiones.</w:t>
      </w:r>
    </w:p>
    <w:p w14:paraId="4A7DBEEE" w14:textId="7C0C0992" w:rsidR="00E82B47" w:rsidRDefault="00922022" w:rsidP="00E82B47">
      <w:pPr>
        <w:pStyle w:val="Tokio"/>
        <w:ind w:left="720"/>
        <w:jc w:val="both"/>
      </w:pPr>
      <w:r>
        <w:t xml:space="preserve">º </w:t>
      </w:r>
      <w:r w:rsidR="00E82B47" w:rsidRPr="00E82B47">
        <w:t>Mejorar la eficiencia operativa y reducir errores en la gestión de inventario.</w:t>
      </w:r>
    </w:p>
    <w:p w14:paraId="23BB84C9" w14:textId="77777777" w:rsidR="00922022" w:rsidRDefault="00922022" w:rsidP="00E82B47">
      <w:pPr>
        <w:pStyle w:val="Tokio"/>
        <w:ind w:left="720"/>
        <w:jc w:val="both"/>
      </w:pPr>
    </w:p>
    <w:p w14:paraId="53C1972E" w14:textId="56D07F61" w:rsidR="00922022" w:rsidRPr="00014C3C" w:rsidRDefault="00E82B47" w:rsidP="00014C3C">
      <w:pPr>
        <w:pStyle w:val="CURSO"/>
        <w:rPr>
          <w:sz w:val="24"/>
          <w:szCs w:val="24"/>
        </w:rPr>
      </w:pPr>
      <w:r w:rsidRPr="00014C3C">
        <w:rPr>
          <w:sz w:val="24"/>
          <w:szCs w:val="24"/>
        </w:rPr>
        <w:t>ALCANCE</w:t>
      </w:r>
    </w:p>
    <w:p w14:paraId="58536648" w14:textId="1AAD9BE8" w:rsidR="00E82B47" w:rsidRDefault="00922022" w:rsidP="00E82B47">
      <w:pPr>
        <w:pStyle w:val="Tokio"/>
        <w:ind w:left="720"/>
        <w:jc w:val="both"/>
      </w:pPr>
      <w:r>
        <w:t xml:space="preserve">º </w:t>
      </w:r>
      <w:r w:rsidR="00E82B47">
        <w:t>Gestión de productos: añadir, editar, eliminar y visualizar productos.</w:t>
      </w:r>
    </w:p>
    <w:p w14:paraId="1287B3F2" w14:textId="1142E1CF" w:rsidR="00E82B47" w:rsidRDefault="00922022" w:rsidP="00E82B47">
      <w:pPr>
        <w:pStyle w:val="Tokio"/>
        <w:ind w:left="720"/>
        <w:jc w:val="both"/>
      </w:pPr>
      <w:r>
        <w:t xml:space="preserve">º </w:t>
      </w:r>
      <w:r w:rsidR="00E82B47">
        <w:t>Gestión de proveedores: mantener una base de datos de proveedores.</w:t>
      </w:r>
    </w:p>
    <w:p w14:paraId="7B0F11F1" w14:textId="460927B9" w:rsidR="00E82B47" w:rsidRDefault="00922022" w:rsidP="00E82B47">
      <w:pPr>
        <w:pStyle w:val="Tokio"/>
        <w:ind w:left="720"/>
        <w:jc w:val="both"/>
      </w:pPr>
      <w:r>
        <w:t xml:space="preserve">º </w:t>
      </w:r>
      <w:r w:rsidR="00E82B47">
        <w:t>Control de stock: seguimiento de niveles de inventario y alertas de bajo stock.</w:t>
      </w:r>
    </w:p>
    <w:p w14:paraId="0C305240" w14:textId="57E05549" w:rsidR="00E82B47" w:rsidRDefault="00922022" w:rsidP="00E82B47">
      <w:pPr>
        <w:pStyle w:val="Tokio"/>
        <w:ind w:left="720"/>
        <w:jc w:val="both"/>
      </w:pPr>
      <w:r>
        <w:t xml:space="preserve">º </w:t>
      </w:r>
      <w:r w:rsidR="00E82B47">
        <w:t>Procesamiento de ventas y compras.</w:t>
      </w:r>
    </w:p>
    <w:p w14:paraId="34D012EE" w14:textId="07E308F4" w:rsidR="00E82B47" w:rsidRDefault="00922022" w:rsidP="00E82B47">
      <w:pPr>
        <w:pStyle w:val="Tokio"/>
        <w:ind w:left="720"/>
        <w:jc w:val="both"/>
      </w:pPr>
      <w:r>
        <w:t xml:space="preserve">º </w:t>
      </w:r>
      <w:r w:rsidR="00E82B47">
        <w:t>Generación de informes y gráficos de rendimiento.</w:t>
      </w:r>
    </w:p>
    <w:p w14:paraId="2D72F859" w14:textId="132F8174" w:rsidR="00E82B47" w:rsidRDefault="00922022" w:rsidP="00E82B47">
      <w:pPr>
        <w:pStyle w:val="Tokio"/>
        <w:ind w:left="720"/>
        <w:jc w:val="both"/>
      </w:pPr>
      <w:r>
        <w:t xml:space="preserve">º </w:t>
      </w:r>
      <w:r w:rsidR="00E82B47">
        <w:t>Interfaz de usuario responsive para acceso desde diferentes dispositivos.</w:t>
      </w:r>
    </w:p>
    <w:p w14:paraId="02DF1773" w14:textId="4C4979A0" w:rsidR="00E82B47" w:rsidRDefault="00922022" w:rsidP="00E82B47">
      <w:pPr>
        <w:pStyle w:val="Tokio"/>
        <w:ind w:left="720"/>
        <w:jc w:val="both"/>
      </w:pPr>
      <w:r>
        <w:t xml:space="preserve">º </w:t>
      </w:r>
      <w:r w:rsidR="00E82B47">
        <w:t>No incluye: integración con sistemas de contabilidad externos o gestión de recursos humanos.</w:t>
      </w:r>
    </w:p>
    <w:p w14:paraId="0B63B3F6" w14:textId="77777777" w:rsidR="00F575F2" w:rsidRDefault="00F575F2" w:rsidP="00014C3C">
      <w:pPr>
        <w:pStyle w:val="Tokio"/>
        <w:jc w:val="both"/>
      </w:pPr>
    </w:p>
    <w:p w14:paraId="71225809" w14:textId="77777777" w:rsidR="00DA109F" w:rsidRDefault="00DA109F" w:rsidP="00014C3C">
      <w:pPr>
        <w:pStyle w:val="Tokio"/>
        <w:jc w:val="both"/>
      </w:pPr>
    </w:p>
    <w:p w14:paraId="25F9A05D" w14:textId="428015AF" w:rsidR="00014C3C" w:rsidRDefault="00014C3C" w:rsidP="00014C3C">
      <w:pPr>
        <w:pStyle w:val="Tokio"/>
        <w:jc w:val="both"/>
      </w:pPr>
    </w:p>
    <w:p w14:paraId="3BB7DFB2" w14:textId="556D227A" w:rsidR="00E82B47" w:rsidRPr="00014C3C" w:rsidRDefault="00E82B47" w:rsidP="00014C3C">
      <w:pPr>
        <w:pStyle w:val="CURSO"/>
        <w:numPr>
          <w:ilvl w:val="0"/>
          <w:numId w:val="13"/>
        </w:numPr>
        <w:rPr>
          <w:sz w:val="24"/>
          <w:szCs w:val="24"/>
        </w:rPr>
      </w:pPr>
      <w:r w:rsidRPr="00014C3C">
        <w:rPr>
          <w:sz w:val="24"/>
          <w:szCs w:val="24"/>
        </w:rPr>
        <w:lastRenderedPageBreak/>
        <w:t>STACK TECNOL</w:t>
      </w:r>
      <w:r w:rsidR="00014C3C">
        <w:rPr>
          <w:sz w:val="24"/>
          <w:szCs w:val="24"/>
        </w:rPr>
        <w:t>Ó</w:t>
      </w:r>
      <w:r w:rsidRPr="00014C3C">
        <w:rPr>
          <w:sz w:val="24"/>
          <w:szCs w:val="24"/>
        </w:rPr>
        <w:t>GICO Y ALTERNATIVAS EVALUADAS</w:t>
      </w:r>
    </w:p>
    <w:p w14:paraId="70EEABC9" w14:textId="77777777" w:rsidR="00F575F2" w:rsidRPr="00014C3C" w:rsidRDefault="00F575F2" w:rsidP="00014C3C">
      <w:pPr>
        <w:pStyle w:val="CURSO"/>
        <w:rPr>
          <w:sz w:val="24"/>
          <w:szCs w:val="24"/>
        </w:rPr>
      </w:pPr>
    </w:p>
    <w:p w14:paraId="524261CE" w14:textId="0E0448E5" w:rsidR="00F575F2" w:rsidRPr="00014C3C" w:rsidRDefault="00014C3C" w:rsidP="00014C3C">
      <w:pPr>
        <w:pStyle w:val="CURSO"/>
        <w:rPr>
          <w:sz w:val="24"/>
          <w:szCs w:val="24"/>
        </w:rPr>
      </w:pPr>
      <w:r>
        <w:rPr>
          <w:sz w:val="24"/>
          <w:szCs w:val="24"/>
        </w:rPr>
        <w:t>S</w:t>
      </w:r>
      <w:r w:rsidR="00E82B47" w:rsidRPr="00014C3C">
        <w:rPr>
          <w:sz w:val="24"/>
          <w:szCs w:val="24"/>
        </w:rPr>
        <w:t>TACK TECNOL</w:t>
      </w:r>
      <w:r>
        <w:rPr>
          <w:sz w:val="24"/>
          <w:szCs w:val="24"/>
        </w:rPr>
        <w:t>Ó</w:t>
      </w:r>
      <w:r w:rsidR="00E82B47" w:rsidRPr="00014C3C">
        <w:rPr>
          <w:sz w:val="24"/>
          <w:szCs w:val="24"/>
        </w:rPr>
        <w:t>GICO</w:t>
      </w:r>
    </w:p>
    <w:p w14:paraId="5A1F09D7" w14:textId="6E9AD970" w:rsidR="00E82B47" w:rsidRDefault="00F575F2" w:rsidP="00E82B47">
      <w:pPr>
        <w:pStyle w:val="Tokio"/>
        <w:ind w:left="720"/>
        <w:jc w:val="both"/>
      </w:pPr>
      <w:r>
        <w:t xml:space="preserve">º </w:t>
      </w:r>
      <w:proofErr w:type="spellStart"/>
      <w:r w:rsidR="00E82B47">
        <w:t>Backend</w:t>
      </w:r>
      <w:proofErr w:type="spellEnd"/>
      <w:r w:rsidR="00E82B47">
        <w:t xml:space="preserve">: Python con </w:t>
      </w:r>
      <w:proofErr w:type="spellStart"/>
      <w:r w:rsidR="00E82B47">
        <w:t>Flask</w:t>
      </w:r>
      <w:proofErr w:type="spellEnd"/>
    </w:p>
    <w:p w14:paraId="73C95D29" w14:textId="7120E982" w:rsidR="00E82B47" w:rsidRDefault="00F575F2" w:rsidP="00E82B47">
      <w:pPr>
        <w:pStyle w:val="Tokio"/>
        <w:ind w:left="720"/>
        <w:jc w:val="both"/>
      </w:pPr>
      <w:r>
        <w:t xml:space="preserve">º </w:t>
      </w:r>
      <w:proofErr w:type="spellStart"/>
      <w:r w:rsidR="00E82B47">
        <w:t>Frontend</w:t>
      </w:r>
      <w:proofErr w:type="spellEnd"/>
      <w:r w:rsidR="00E82B47">
        <w:t>: HTML, CSS (</w:t>
      </w:r>
      <w:proofErr w:type="spellStart"/>
      <w:r w:rsidR="00E82B47">
        <w:t>Tailwind</w:t>
      </w:r>
      <w:proofErr w:type="spellEnd"/>
      <w:r w:rsidR="00E82B47">
        <w:t xml:space="preserve"> CSS), JavaScript</w:t>
      </w:r>
    </w:p>
    <w:p w14:paraId="0F07E8DB" w14:textId="3A1CBAEB" w:rsidR="00E82B47" w:rsidRDefault="00F575F2" w:rsidP="00E82B47">
      <w:pPr>
        <w:pStyle w:val="Tokio"/>
        <w:ind w:left="720"/>
        <w:jc w:val="both"/>
      </w:pPr>
      <w:r>
        <w:t xml:space="preserve">º </w:t>
      </w:r>
      <w:r w:rsidR="00E82B47">
        <w:t>Base de datos: SQLite</w:t>
      </w:r>
    </w:p>
    <w:p w14:paraId="3D7CCFE2" w14:textId="39084AC4" w:rsidR="00E82B47" w:rsidRDefault="00F575F2" w:rsidP="00E82B47">
      <w:pPr>
        <w:pStyle w:val="Tokio"/>
        <w:ind w:left="720"/>
        <w:jc w:val="both"/>
      </w:pPr>
      <w:r>
        <w:t xml:space="preserve">º </w:t>
      </w:r>
      <w:r w:rsidR="00E82B47">
        <w:t xml:space="preserve">ORM: </w:t>
      </w:r>
      <w:proofErr w:type="spellStart"/>
      <w:r w:rsidR="00E82B47">
        <w:t>SQLAlchemy</w:t>
      </w:r>
      <w:proofErr w:type="spellEnd"/>
    </w:p>
    <w:p w14:paraId="783FDF06" w14:textId="58391B1A" w:rsidR="00E82B47" w:rsidRDefault="00F575F2" w:rsidP="00E82B47">
      <w:pPr>
        <w:pStyle w:val="Tokio"/>
        <w:ind w:left="720"/>
        <w:jc w:val="both"/>
      </w:pPr>
      <w:r>
        <w:t xml:space="preserve">º </w:t>
      </w:r>
      <w:r w:rsidR="00E82B47">
        <w:t xml:space="preserve">Autenticación: </w:t>
      </w:r>
      <w:proofErr w:type="spellStart"/>
      <w:r w:rsidR="00E82B47">
        <w:t>Flask-Login</w:t>
      </w:r>
      <w:proofErr w:type="spellEnd"/>
    </w:p>
    <w:p w14:paraId="28261989" w14:textId="7F12DAC6" w:rsidR="00E82B47" w:rsidRDefault="00F575F2" w:rsidP="00E82B47">
      <w:pPr>
        <w:pStyle w:val="Tokio"/>
        <w:ind w:left="720"/>
        <w:jc w:val="both"/>
      </w:pPr>
      <w:r>
        <w:t xml:space="preserve">º </w:t>
      </w:r>
      <w:r w:rsidR="00E82B47">
        <w:t>Gráficos: Chart.js</w:t>
      </w:r>
    </w:p>
    <w:p w14:paraId="2D5D697B" w14:textId="77777777" w:rsidR="00F575F2" w:rsidRDefault="00F575F2" w:rsidP="00E82B47">
      <w:pPr>
        <w:pStyle w:val="Tokio"/>
        <w:ind w:left="720"/>
        <w:jc w:val="both"/>
      </w:pPr>
    </w:p>
    <w:p w14:paraId="04DCACEF" w14:textId="3DAC173D" w:rsidR="00F575F2" w:rsidRPr="00014C3C" w:rsidRDefault="00E82B47" w:rsidP="00014C3C">
      <w:pPr>
        <w:pStyle w:val="CURSO"/>
        <w:rPr>
          <w:sz w:val="24"/>
          <w:szCs w:val="24"/>
        </w:rPr>
      </w:pPr>
      <w:r w:rsidRPr="00014C3C">
        <w:rPr>
          <w:sz w:val="24"/>
          <w:szCs w:val="24"/>
        </w:rPr>
        <w:t>ALTERNATIVAS EVALUADAS</w:t>
      </w:r>
    </w:p>
    <w:p w14:paraId="122189CA" w14:textId="47B17BF9" w:rsidR="00E82B47" w:rsidRDefault="00F575F2" w:rsidP="00E82B47">
      <w:pPr>
        <w:pStyle w:val="Tokio"/>
        <w:ind w:left="720"/>
        <w:jc w:val="both"/>
      </w:pPr>
      <w:r>
        <w:t xml:space="preserve">º </w:t>
      </w:r>
      <w:proofErr w:type="spellStart"/>
      <w:r w:rsidR="00E82B47">
        <w:t>Backend</w:t>
      </w:r>
      <w:proofErr w:type="spellEnd"/>
      <w:r w:rsidR="00E82B47">
        <w:t xml:space="preserve">: Django vs </w:t>
      </w:r>
      <w:proofErr w:type="spellStart"/>
      <w:r w:rsidR="00E82B47">
        <w:t>Flask</w:t>
      </w:r>
      <w:proofErr w:type="spellEnd"/>
      <w:r w:rsidR="009A5825">
        <w:t>:</w:t>
      </w:r>
    </w:p>
    <w:p w14:paraId="2BAFD47D" w14:textId="3D999337" w:rsidR="00E82B47" w:rsidRDefault="00E82B47" w:rsidP="00E82B47">
      <w:pPr>
        <w:pStyle w:val="Tokio"/>
        <w:ind w:left="720"/>
        <w:jc w:val="both"/>
      </w:pPr>
      <w:r>
        <w:t xml:space="preserve">Se eligió </w:t>
      </w:r>
      <w:proofErr w:type="spellStart"/>
      <w:r>
        <w:t>Flask</w:t>
      </w:r>
      <w:proofErr w:type="spellEnd"/>
      <w:r>
        <w:t xml:space="preserve"> por su ligereza y flexibilidad, ideal para un proyecto de tamaño medio.</w:t>
      </w:r>
    </w:p>
    <w:p w14:paraId="13778B8A" w14:textId="7EEDD4DF" w:rsidR="00E82B47" w:rsidRDefault="00F575F2" w:rsidP="00E82B47">
      <w:pPr>
        <w:pStyle w:val="Tokio"/>
        <w:ind w:left="720"/>
        <w:jc w:val="both"/>
      </w:pPr>
      <w:r>
        <w:t xml:space="preserve">º </w:t>
      </w:r>
      <w:proofErr w:type="spellStart"/>
      <w:r w:rsidR="00E82B47">
        <w:t>Frontend</w:t>
      </w:r>
      <w:proofErr w:type="spellEnd"/>
      <w:r w:rsidR="00E82B47">
        <w:t xml:space="preserve">: </w:t>
      </w:r>
      <w:proofErr w:type="spellStart"/>
      <w:r w:rsidR="00E82B47">
        <w:t>React</w:t>
      </w:r>
      <w:proofErr w:type="spellEnd"/>
      <w:r w:rsidR="00E82B47">
        <w:t xml:space="preserve"> vs </w:t>
      </w:r>
      <w:proofErr w:type="spellStart"/>
      <w:r w:rsidR="00E82B47">
        <w:t>Vue</w:t>
      </w:r>
      <w:proofErr w:type="spellEnd"/>
      <w:r w:rsidR="00E82B47">
        <w:t xml:space="preserve"> vs </w:t>
      </w:r>
      <w:proofErr w:type="spellStart"/>
      <w:r w:rsidR="00E82B47">
        <w:t>Vanilla</w:t>
      </w:r>
      <w:proofErr w:type="spellEnd"/>
      <w:r w:rsidR="00E82B47">
        <w:t xml:space="preserve"> JS</w:t>
      </w:r>
      <w:r w:rsidR="009A5825">
        <w:t>:</w:t>
      </w:r>
    </w:p>
    <w:p w14:paraId="6C30F596" w14:textId="497ADE12" w:rsidR="00E82B47" w:rsidRDefault="00E82B47" w:rsidP="00E82B47">
      <w:pPr>
        <w:pStyle w:val="Tokio"/>
        <w:ind w:left="720"/>
        <w:jc w:val="both"/>
      </w:pPr>
      <w:r>
        <w:t xml:space="preserve">Se optó por </w:t>
      </w:r>
      <w:proofErr w:type="spellStart"/>
      <w:r>
        <w:t>Vanilla</w:t>
      </w:r>
      <w:proofErr w:type="spellEnd"/>
      <w:r>
        <w:t xml:space="preserve"> JS con </w:t>
      </w:r>
      <w:proofErr w:type="spellStart"/>
      <w:r>
        <w:t>Tailwind</w:t>
      </w:r>
      <w:proofErr w:type="spellEnd"/>
      <w:r>
        <w:t xml:space="preserve"> CSS para mantener la simplicidad y reducir la curva de aprendizaje.</w:t>
      </w:r>
    </w:p>
    <w:p w14:paraId="2D4A6E22" w14:textId="09A63DFF" w:rsidR="00E82B47" w:rsidRDefault="00F575F2" w:rsidP="00E82B47">
      <w:pPr>
        <w:pStyle w:val="Tokio"/>
        <w:ind w:left="720"/>
        <w:jc w:val="both"/>
      </w:pPr>
      <w:r>
        <w:t xml:space="preserve">º </w:t>
      </w:r>
      <w:r w:rsidR="00E82B47">
        <w:t>Base de datos: PostgreSQL vs SQLite</w:t>
      </w:r>
      <w:r w:rsidR="009A5825">
        <w:t>:</w:t>
      </w:r>
    </w:p>
    <w:p w14:paraId="05DFD507" w14:textId="5C84D516" w:rsidR="00E82B47" w:rsidRDefault="00E82B47" w:rsidP="00E82B47">
      <w:pPr>
        <w:pStyle w:val="Tokio"/>
        <w:ind w:left="720"/>
        <w:jc w:val="both"/>
      </w:pPr>
      <w:r>
        <w:t>SQLite fue seleccionado por su facilidad de configuración y portabilidad, adecuado para la escala inicial del proyecto.</w:t>
      </w:r>
    </w:p>
    <w:p w14:paraId="531BC910" w14:textId="77777777" w:rsidR="00F575F2" w:rsidRDefault="00F575F2" w:rsidP="00E82B47">
      <w:pPr>
        <w:pStyle w:val="Tokio"/>
        <w:ind w:left="720"/>
        <w:jc w:val="both"/>
      </w:pPr>
    </w:p>
    <w:p w14:paraId="3C92D528" w14:textId="13AF0DAB" w:rsidR="00E82B47" w:rsidRPr="00014C3C" w:rsidRDefault="00E82B47" w:rsidP="00014C3C">
      <w:pPr>
        <w:pStyle w:val="CURSO"/>
        <w:numPr>
          <w:ilvl w:val="0"/>
          <w:numId w:val="13"/>
        </w:numPr>
        <w:rPr>
          <w:sz w:val="24"/>
          <w:szCs w:val="24"/>
        </w:rPr>
      </w:pPr>
      <w:r w:rsidRPr="00014C3C">
        <w:rPr>
          <w:sz w:val="24"/>
          <w:szCs w:val="24"/>
        </w:rPr>
        <w:t xml:space="preserve">MODELO DE </w:t>
      </w:r>
      <w:r w:rsidR="00922022" w:rsidRPr="00014C3C">
        <w:rPr>
          <w:sz w:val="24"/>
          <w:szCs w:val="24"/>
        </w:rPr>
        <w:t>DATOS</w:t>
      </w:r>
    </w:p>
    <w:p w14:paraId="6F310179" w14:textId="77777777" w:rsidR="00F575F2" w:rsidRDefault="00F575F2" w:rsidP="00F575F2">
      <w:pPr>
        <w:pStyle w:val="Tokio"/>
        <w:ind w:left="720"/>
      </w:pPr>
    </w:p>
    <w:p w14:paraId="616E2A12" w14:textId="698AFA3E" w:rsidR="00F575F2" w:rsidRPr="00014C3C" w:rsidRDefault="00F575F2" w:rsidP="00014C3C">
      <w:pPr>
        <w:pStyle w:val="CURSO"/>
        <w:rPr>
          <w:sz w:val="24"/>
          <w:szCs w:val="24"/>
        </w:rPr>
      </w:pPr>
      <w:r w:rsidRPr="00014C3C">
        <w:rPr>
          <w:sz w:val="24"/>
          <w:szCs w:val="24"/>
        </w:rPr>
        <w:t>EXPLICACI</w:t>
      </w:r>
      <w:r w:rsidR="00014C3C">
        <w:rPr>
          <w:sz w:val="24"/>
          <w:szCs w:val="24"/>
        </w:rPr>
        <w:t>Ó</w:t>
      </w:r>
      <w:r w:rsidRPr="00014C3C">
        <w:rPr>
          <w:sz w:val="24"/>
          <w:szCs w:val="24"/>
        </w:rPr>
        <w:t>N DE LA BASE DE DATOS</w:t>
      </w:r>
    </w:p>
    <w:p w14:paraId="61CFB6A2" w14:textId="214BCCF9" w:rsidR="00922022" w:rsidRDefault="00922022" w:rsidP="00922022">
      <w:pPr>
        <w:pStyle w:val="Tokio"/>
        <w:ind w:left="720"/>
        <w:jc w:val="both"/>
      </w:pPr>
      <w:r w:rsidRPr="00922022">
        <w:t>Se utiliza SQLite como sistema de gestión de base de datos relacional. SQLite es ligero, no requiere un servidor separado y es ideal para aplicaciones de tamaño medio con una carga de trabajo moderada.</w:t>
      </w:r>
    </w:p>
    <w:p w14:paraId="66F771C6" w14:textId="77777777" w:rsidR="00014C3C" w:rsidRDefault="00014C3C" w:rsidP="00922022">
      <w:pPr>
        <w:pStyle w:val="Tokio"/>
        <w:ind w:left="720"/>
        <w:jc w:val="both"/>
      </w:pPr>
    </w:p>
    <w:p w14:paraId="2142C7E4" w14:textId="77777777" w:rsidR="00014C3C" w:rsidRDefault="00014C3C" w:rsidP="00922022">
      <w:pPr>
        <w:pStyle w:val="Tokio"/>
        <w:ind w:left="720"/>
        <w:jc w:val="both"/>
      </w:pPr>
    </w:p>
    <w:p w14:paraId="09A8B83A" w14:textId="2AD378B6" w:rsidR="00F575F2" w:rsidRPr="00014C3C" w:rsidRDefault="00F575F2" w:rsidP="00014C3C">
      <w:pPr>
        <w:pStyle w:val="CURSO"/>
        <w:rPr>
          <w:sz w:val="24"/>
          <w:szCs w:val="24"/>
        </w:rPr>
      </w:pPr>
      <w:r w:rsidRPr="00014C3C">
        <w:rPr>
          <w:sz w:val="24"/>
          <w:szCs w:val="24"/>
        </w:rPr>
        <w:lastRenderedPageBreak/>
        <w:t>ESQUEMA DE LA BASE DE DATOS</w:t>
      </w:r>
    </w:p>
    <w:p w14:paraId="0AFE84D2" w14:textId="669113DE" w:rsidR="00F575F2" w:rsidRDefault="003E4401" w:rsidP="00922022">
      <w:pPr>
        <w:pStyle w:val="Tokio"/>
        <w:ind w:left="720"/>
        <w:jc w:val="both"/>
      </w:pPr>
      <w:hyperlink r:id="rId10" w:history="1">
        <w:r w:rsidRPr="00C40A7B">
          <w:rPr>
            <w:rStyle w:val="Hipervnculo"/>
          </w:rPr>
          <w:t>https://dbdiagram.io/d/Proyecto_final-670d2f7797a66db9a3ed3551</w:t>
        </w:r>
      </w:hyperlink>
    </w:p>
    <w:p w14:paraId="5EDB07BF" w14:textId="77777777" w:rsidR="003E4401" w:rsidRDefault="003E4401" w:rsidP="00922022">
      <w:pPr>
        <w:pStyle w:val="Tokio"/>
        <w:ind w:left="720"/>
        <w:jc w:val="both"/>
      </w:pPr>
    </w:p>
    <w:p w14:paraId="64876BF3" w14:textId="0DCA9E7C" w:rsidR="00922022" w:rsidRPr="00014C3C" w:rsidRDefault="00922022" w:rsidP="00014C3C">
      <w:pPr>
        <w:pStyle w:val="CURSO"/>
        <w:numPr>
          <w:ilvl w:val="0"/>
          <w:numId w:val="13"/>
        </w:numPr>
        <w:rPr>
          <w:sz w:val="24"/>
          <w:szCs w:val="24"/>
        </w:rPr>
      </w:pPr>
      <w:r w:rsidRPr="00014C3C">
        <w:rPr>
          <w:sz w:val="24"/>
          <w:szCs w:val="24"/>
        </w:rPr>
        <w:t>EXPLICACI</w:t>
      </w:r>
      <w:r w:rsidR="00014C3C">
        <w:rPr>
          <w:sz w:val="24"/>
          <w:szCs w:val="24"/>
        </w:rPr>
        <w:t>Ó</w:t>
      </w:r>
      <w:r w:rsidRPr="00014C3C">
        <w:rPr>
          <w:sz w:val="24"/>
          <w:szCs w:val="24"/>
        </w:rPr>
        <w:t>N DE L</w:t>
      </w:r>
      <w:r w:rsidR="00F575F2" w:rsidRPr="00014C3C">
        <w:rPr>
          <w:sz w:val="24"/>
          <w:szCs w:val="24"/>
        </w:rPr>
        <w:t>OS</w:t>
      </w:r>
      <w:r w:rsidRPr="00014C3C">
        <w:rPr>
          <w:sz w:val="24"/>
          <w:szCs w:val="24"/>
        </w:rPr>
        <w:t xml:space="preserve"> REQUISITOS DE LA APLICACIÓN</w:t>
      </w:r>
    </w:p>
    <w:p w14:paraId="6A432D31" w14:textId="77777777" w:rsidR="00F575F2" w:rsidRDefault="00F575F2" w:rsidP="00F575F2">
      <w:pPr>
        <w:pStyle w:val="Tokio"/>
        <w:ind w:left="720"/>
      </w:pPr>
    </w:p>
    <w:p w14:paraId="5176FCAD" w14:textId="55ABA0D5" w:rsidR="00F575F2" w:rsidRDefault="00922022" w:rsidP="00014C3C">
      <w:pPr>
        <w:pStyle w:val="CURSO"/>
        <w:rPr>
          <w:sz w:val="24"/>
          <w:szCs w:val="24"/>
        </w:rPr>
      </w:pPr>
      <w:r w:rsidRPr="00014C3C">
        <w:rPr>
          <w:sz w:val="24"/>
          <w:szCs w:val="24"/>
        </w:rPr>
        <w:t>REQUISITOS FUNCIONALES:</w:t>
      </w:r>
    </w:p>
    <w:p w14:paraId="3A7369E1" w14:textId="77777777" w:rsidR="008B618C" w:rsidRPr="00014C3C" w:rsidRDefault="008B618C" w:rsidP="00014C3C">
      <w:pPr>
        <w:pStyle w:val="CURSO"/>
        <w:rPr>
          <w:sz w:val="24"/>
          <w:szCs w:val="24"/>
        </w:rPr>
      </w:pPr>
    </w:p>
    <w:p w14:paraId="2700CAFC" w14:textId="765D2078" w:rsidR="00922022" w:rsidRPr="002F4B45" w:rsidRDefault="008B618C" w:rsidP="008B618C">
      <w:pPr>
        <w:pStyle w:val="CURSO"/>
        <w:jc w:val="left"/>
        <w:rPr>
          <w:sz w:val="24"/>
          <w:szCs w:val="24"/>
        </w:rPr>
      </w:pPr>
      <w:r w:rsidRPr="002F4B45">
        <w:rPr>
          <w:sz w:val="24"/>
          <w:szCs w:val="24"/>
        </w:rPr>
        <w:t xml:space="preserve">A) </w:t>
      </w:r>
      <w:r w:rsidR="00915C95" w:rsidRPr="002F4B45">
        <w:rPr>
          <w:sz w:val="24"/>
          <w:szCs w:val="24"/>
        </w:rPr>
        <w:t>GESTIÓN DE USUARIOS</w:t>
      </w:r>
    </w:p>
    <w:p w14:paraId="04DCD025" w14:textId="7CE22B4C" w:rsidR="00857A51" w:rsidRPr="005423E3" w:rsidRDefault="008B618C" w:rsidP="005423E3">
      <w:pPr>
        <w:pStyle w:val="Tokio"/>
      </w:pPr>
      <w:r w:rsidRPr="005423E3">
        <w:t xml:space="preserve">- </w:t>
      </w:r>
      <w:r w:rsidR="005423E3" w:rsidRPr="005423E3">
        <w:t>Registro e inicio de sesión de usuarios</w:t>
      </w:r>
      <w:r w:rsidR="002F4B45">
        <w:t>.</w:t>
      </w:r>
    </w:p>
    <w:p w14:paraId="03C7F0EF" w14:textId="0BA3EBBD" w:rsidR="005423E3" w:rsidRPr="005423E3" w:rsidRDefault="005423E3" w:rsidP="005423E3">
      <w:pPr>
        <w:pStyle w:val="Tokio"/>
      </w:pPr>
      <w:r w:rsidRPr="005423E3">
        <w:t>- Diferenciación entre roles de administrador y cliente</w:t>
      </w:r>
      <w:r w:rsidR="002F4B45">
        <w:t>.</w:t>
      </w:r>
    </w:p>
    <w:p w14:paraId="12E51CB6" w14:textId="2FAC185E" w:rsidR="00857A51" w:rsidRDefault="00857A51" w:rsidP="00857A51">
      <w:pPr>
        <w:ind w:firstLine="708"/>
        <w:rPr>
          <w:rFonts w:ascii="Titillium Web" w:hAnsi="Titillium Web"/>
          <w:color w:val="595959" w:themeColor="text1" w:themeTint="A6"/>
        </w:rPr>
      </w:pPr>
    </w:p>
    <w:p w14:paraId="4A69E4A5" w14:textId="6BC31E1C" w:rsidR="00857A51" w:rsidRPr="00915C95" w:rsidRDefault="008B618C" w:rsidP="00857A51">
      <w:pPr>
        <w:pStyle w:val="Tokio"/>
        <w:numPr>
          <w:ilvl w:val="0"/>
          <w:numId w:val="14"/>
        </w:numPr>
        <w:rPr>
          <w:b/>
          <w:bCs/>
          <w:sz w:val="18"/>
          <w:szCs w:val="18"/>
        </w:rPr>
      </w:pPr>
      <w:r w:rsidRPr="006E1142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4AC4F0BA" wp14:editId="5EDD1EDE">
            <wp:simplePos x="0" y="0"/>
            <wp:positionH relativeFrom="margin">
              <wp:align>right</wp:align>
            </wp:positionH>
            <wp:positionV relativeFrom="paragraph">
              <wp:posOffset>340789</wp:posOffset>
            </wp:positionV>
            <wp:extent cx="5666740" cy="3187700"/>
            <wp:effectExtent l="0" t="0" r="0" b="0"/>
            <wp:wrapTopAndBottom/>
            <wp:docPr id="190812265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57A51" w:rsidRPr="00915C95">
        <w:rPr>
          <w:b/>
          <w:bCs/>
          <w:sz w:val="18"/>
          <w:szCs w:val="18"/>
        </w:rPr>
        <w:t>LOGIN</w:t>
      </w:r>
    </w:p>
    <w:p w14:paraId="75B6AEE0" w14:textId="100058EF" w:rsidR="00857A51" w:rsidRDefault="00857A51" w:rsidP="00922022">
      <w:pPr>
        <w:pStyle w:val="Tokio"/>
        <w:ind w:left="720"/>
        <w:jc w:val="both"/>
      </w:pPr>
    </w:p>
    <w:p w14:paraId="01E8658C" w14:textId="77777777" w:rsidR="00857A51" w:rsidRDefault="00857A51" w:rsidP="00922022">
      <w:pPr>
        <w:pStyle w:val="Tokio"/>
        <w:ind w:left="720"/>
        <w:jc w:val="both"/>
      </w:pPr>
    </w:p>
    <w:p w14:paraId="6423AD0D" w14:textId="77777777" w:rsidR="00857A51" w:rsidRDefault="00857A51" w:rsidP="00922022">
      <w:pPr>
        <w:pStyle w:val="Tokio"/>
        <w:ind w:left="720"/>
        <w:jc w:val="both"/>
      </w:pPr>
    </w:p>
    <w:p w14:paraId="2EC5119C" w14:textId="77777777" w:rsidR="00857A51" w:rsidRDefault="00857A51" w:rsidP="00922022">
      <w:pPr>
        <w:pStyle w:val="Tokio"/>
        <w:ind w:left="720"/>
        <w:jc w:val="both"/>
      </w:pPr>
    </w:p>
    <w:p w14:paraId="716448DD" w14:textId="75C44768" w:rsidR="00857A51" w:rsidRPr="00915C95" w:rsidRDefault="008B618C" w:rsidP="00857A51">
      <w:pPr>
        <w:pStyle w:val="Tokio"/>
        <w:numPr>
          <w:ilvl w:val="0"/>
          <w:numId w:val="14"/>
        </w:numPr>
        <w:jc w:val="both"/>
        <w:rPr>
          <w:b/>
          <w:bCs/>
          <w:sz w:val="18"/>
          <w:szCs w:val="18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61013BF" wp14:editId="5DFD70CC">
            <wp:simplePos x="0" y="0"/>
            <wp:positionH relativeFrom="page">
              <wp:align>center</wp:align>
            </wp:positionH>
            <wp:positionV relativeFrom="paragraph">
              <wp:posOffset>197208</wp:posOffset>
            </wp:positionV>
            <wp:extent cx="5666740" cy="3187700"/>
            <wp:effectExtent l="0" t="0" r="0" b="0"/>
            <wp:wrapTopAndBottom/>
            <wp:docPr id="55225933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57A51" w:rsidRPr="00915C95">
        <w:rPr>
          <w:b/>
          <w:bCs/>
          <w:sz w:val="18"/>
          <w:szCs w:val="18"/>
        </w:rPr>
        <w:t>REGISTRO</w:t>
      </w:r>
    </w:p>
    <w:p w14:paraId="3184DD66" w14:textId="77777777" w:rsidR="008B618C" w:rsidRDefault="008B618C" w:rsidP="00915C95">
      <w:pPr>
        <w:pStyle w:val="CURSO"/>
        <w:rPr>
          <w:sz w:val="24"/>
          <w:szCs w:val="24"/>
        </w:rPr>
      </w:pPr>
    </w:p>
    <w:p w14:paraId="090E6781" w14:textId="6EB87BC1" w:rsidR="00857A51" w:rsidRPr="00915C95" w:rsidRDefault="00857A51" w:rsidP="006E1142">
      <w:pPr>
        <w:pStyle w:val="Tokio"/>
        <w:numPr>
          <w:ilvl w:val="0"/>
          <w:numId w:val="14"/>
        </w:numPr>
        <w:jc w:val="both"/>
        <w:rPr>
          <w:b/>
          <w:bCs/>
          <w:sz w:val="18"/>
          <w:szCs w:val="18"/>
        </w:rPr>
      </w:pPr>
      <w:r w:rsidRPr="00915C95">
        <w:rPr>
          <w:b/>
          <w:bCs/>
          <w:sz w:val="18"/>
          <w:szCs w:val="18"/>
        </w:rPr>
        <w:t>DASHBOARD DE CLIENTES (se ha creado un nuevo usuario para realizar las capturas)</w:t>
      </w:r>
    </w:p>
    <w:p w14:paraId="400C8DE0" w14:textId="05F4505A" w:rsidR="00857A51" w:rsidRDefault="008B618C" w:rsidP="00857A51">
      <w:pPr>
        <w:pStyle w:val="Prrafodelista"/>
      </w:pPr>
      <w:r w:rsidRPr="00915C95"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3994330B" wp14:editId="332643A2">
            <wp:simplePos x="0" y="0"/>
            <wp:positionH relativeFrom="page">
              <wp:align>center</wp:align>
            </wp:positionH>
            <wp:positionV relativeFrom="paragraph">
              <wp:posOffset>205418</wp:posOffset>
            </wp:positionV>
            <wp:extent cx="5666740" cy="3187700"/>
            <wp:effectExtent l="0" t="0" r="0" b="0"/>
            <wp:wrapTopAndBottom/>
            <wp:docPr id="186706965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E2E232" w14:textId="7AD788C7" w:rsidR="00857A51" w:rsidRDefault="00857A51" w:rsidP="00857A51">
      <w:pPr>
        <w:pStyle w:val="Tokio"/>
        <w:ind w:left="720"/>
        <w:jc w:val="both"/>
      </w:pPr>
    </w:p>
    <w:p w14:paraId="18E56A84" w14:textId="39A7370D" w:rsidR="00857A51" w:rsidRPr="00915C95" w:rsidRDefault="008B618C" w:rsidP="00857A51">
      <w:pPr>
        <w:pStyle w:val="Tokio"/>
        <w:numPr>
          <w:ilvl w:val="0"/>
          <w:numId w:val="14"/>
        </w:numPr>
        <w:jc w:val="both"/>
        <w:rPr>
          <w:b/>
          <w:bCs/>
          <w:sz w:val="18"/>
          <w:szCs w:val="18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EE17520" wp14:editId="7FB08D36">
            <wp:simplePos x="0" y="0"/>
            <wp:positionH relativeFrom="margin">
              <wp:align>right</wp:align>
            </wp:positionH>
            <wp:positionV relativeFrom="paragraph">
              <wp:posOffset>287271</wp:posOffset>
            </wp:positionV>
            <wp:extent cx="5666740" cy="3187700"/>
            <wp:effectExtent l="0" t="0" r="0" b="0"/>
            <wp:wrapTopAndBottom/>
            <wp:docPr id="93120472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57A51" w:rsidRPr="00915C95">
        <w:rPr>
          <w:b/>
          <w:bCs/>
          <w:sz w:val="18"/>
          <w:szCs w:val="18"/>
        </w:rPr>
        <w:t>DASHBOARD DEL ADMINISTRADOR</w:t>
      </w:r>
    </w:p>
    <w:p w14:paraId="341A9CD7" w14:textId="1782194E" w:rsidR="00857A51" w:rsidRDefault="00857A51" w:rsidP="00857A51">
      <w:pPr>
        <w:pStyle w:val="Tokio"/>
        <w:ind w:left="360"/>
        <w:jc w:val="both"/>
      </w:pPr>
    </w:p>
    <w:p w14:paraId="22F517E1" w14:textId="77777777" w:rsidR="008B618C" w:rsidRDefault="008B618C" w:rsidP="00857A51">
      <w:pPr>
        <w:pStyle w:val="CURSO"/>
        <w:rPr>
          <w:sz w:val="24"/>
          <w:szCs w:val="24"/>
        </w:rPr>
      </w:pPr>
    </w:p>
    <w:p w14:paraId="1F472908" w14:textId="77777777" w:rsidR="002F4B45" w:rsidRDefault="002F4B45" w:rsidP="008B618C">
      <w:pPr>
        <w:pStyle w:val="CURSO"/>
        <w:jc w:val="left"/>
        <w:rPr>
          <w:sz w:val="24"/>
          <w:szCs w:val="24"/>
        </w:rPr>
      </w:pPr>
    </w:p>
    <w:p w14:paraId="2E7BBFC2" w14:textId="77777777" w:rsidR="002F4B45" w:rsidRDefault="002F4B45" w:rsidP="008B618C">
      <w:pPr>
        <w:pStyle w:val="CURSO"/>
        <w:jc w:val="left"/>
        <w:rPr>
          <w:sz w:val="24"/>
          <w:szCs w:val="24"/>
        </w:rPr>
      </w:pPr>
    </w:p>
    <w:p w14:paraId="0BFE0554" w14:textId="77777777" w:rsidR="002F4B45" w:rsidRDefault="002F4B45" w:rsidP="008B618C">
      <w:pPr>
        <w:pStyle w:val="CURSO"/>
        <w:jc w:val="left"/>
        <w:rPr>
          <w:sz w:val="24"/>
          <w:szCs w:val="24"/>
        </w:rPr>
      </w:pPr>
    </w:p>
    <w:p w14:paraId="64E2425B" w14:textId="77777777" w:rsidR="002F4B45" w:rsidRDefault="002F4B45" w:rsidP="008B618C">
      <w:pPr>
        <w:pStyle w:val="CURSO"/>
        <w:jc w:val="left"/>
        <w:rPr>
          <w:sz w:val="24"/>
          <w:szCs w:val="24"/>
        </w:rPr>
      </w:pPr>
    </w:p>
    <w:p w14:paraId="62C3CE23" w14:textId="77777777" w:rsidR="002F4B45" w:rsidRDefault="002F4B45" w:rsidP="008B618C">
      <w:pPr>
        <w:pStyle w:val="CURSO"/>
        <w:jc w:val="left"/>
        <w:rPr>
          <w:sz w:val="24"/>
          <w:szCs w:val="24"/>
        </w:rPr>
      </w:pPr>
    </w:p>
    <w:p w14:paraId="6DF2056D" w14:textId="77777777" w:rsidR="002F4B45" w:rsidRDefault="002F4B45" w:rsidP="008B618C">
      <w:pPr>
        <w:pStyle w:val="CURSO"/>
        <w:jc w:val="left"/>
        <w:rPr>
          <w:sz w:val="24"/>
          <w:szCs w:val="24"/>
        </w:rPr>
      </w:pPr>
    </w:p>
    <w:p w14:paraId="0A25A3DD" w14:textId="77777777" w:rsidR="002F4B45" w:rsidRDefault="002F4B45" w:rsidP="008B618C">
      <w:pPr>
        <w:pStyle w:val="CURSO"/>
        <w:jc w:val="left"/>
        <w:rPr>
          <w:sz w:val="24"/>
          <w:szCs w:val="24"/>
        </w:rPr>
      </w:pPr>
    </w:p>
    <w:p w14:paraId="24CD3D1E" w14:textId="77777777" w:rsidR="002F4B45" w:rsidRDefault="002F4B45" w:rsidP="008B618C">
      <w:pPr>
        <w:pStyle w:val="CURSO"/>
        <w:jc w:val="left"/>
        <w:rPr>
          <w:sz w:val="24"/>
          <w:szCs w:val="24"/>
        </w:rPr>
      </w:pPr>
    </w:p>
    <w:p w14:paraId="70890EC7" w14:textId="77777777" w:rsidR="002F4B45" w:rsidRDefault="002F4B45" w:rsidP="008B618C">
      <w:pPr>
        <w:pStyle w:val="CURSO"/>
        <w:jc w:val="left"/>
        <w:rPr>
          <w:sz w:val="24"/>
          <w:szCs w:val="24"/>
        </w:rPr>
      </w:pPr>
    </w:p>
    <w:p w14:paraId="52BD9705" w14:textId="77777777" w:rsidR="002F4B45" w:rsidRDefault="002F4B45" w:rsidP="008B618C">
      <w:pPr>
        <w:pStyle w:val="CURSO"/>
        <w:jc w:val="left"/>
        <w:rPr>
          <w:sz w:val="24"/>
          <w:szCs w:val="24"/>
        </w:rPr>
      </w:pPr>
    </w:p>
    <w:p w14:paraId="0CFAB902" w14:textId="77777777" w:rsidR="002F4B45" w:rsidRDefault="002F4B45" w:rsidP="008B618C">
      <w:pPr>
        <w:pStyle w:val="CURSO"/>
        <w:jc w:val="left"/>
        <w:rPr>
          <w:sz w:val="24"/>
          <w:szCs w:val="24"/>
        </w:rPr>
      </w:pPr>
    </w:p>
    <w:p w14:paraId="2ED94217" w14:textId="77777777" w:rsidR="002F4B45" w:rsidRDefault="002F4B45" w:rsidP="008B618C">
      <w:pPr>
        <w:pStyle w:val="CURSO"/>
        <w:jc w:val="left"/>
        <w:rPr>
          <w:sz w:val="24"/>
          <w:szCs w:val="24"/>
        </w:rPr>
      </w:pPr>
    </w:p>
    <w:p w14:paraId="6E37E6E3" w14:textId="09983295" w:rsidR="008B618C" w:rsidRPr="00857A51" w:rsidRDefault="00915C95" w:rsidP="008B618C">
      <w:pPr>
        <w:pStyle w:val="CURSO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>B)</w:t>
      </w:r>
      <w:r w:rsidRPr="00857A51">
        <w:rPr>
          <w:sz w:val="24"/>
          <w:szCs w:val="24"/>
        </w:rPr>
        <w:t xml:space="preserve"> GESTIÓN DE PRODUCTOS</w:t>
      </w:r>
    </w:p>
    <w:p w14:paraId="124086C0" w14:textId="302FC43E" w:rsidR="00922022" w:rsidRDefault="00922022" w:rsidP="005423E3">
      <w:pPr>
        <w:pStyle w:val="Tokio"/>
      </w:pPr>
      <w:r>
        <w:t>- CRUD (Crear, Leer, Actualizar, Eliminar) de productos.</w:t>
      </w:r>
    </w:p>
    <w:p w14:paraId="507E1EE8" w14:textId="448640F8" w:rsidR="00922022" w:rsidRDefault="00922022" w:rsidP="005423E3">
      <w:pPr>
        <w:pStyle w:val="Tokio"/>
      </w:pPr>
      <w:r>
        <w:t>- Asignación de productos a categorías.</w:t>
      </w:r>
    </w:p>
    <w:p w14:paraId="0F404C72" w14:textId="30823993" w:rsidR="006E1142" w:rsidRPr="006E1142" w:rsidRDefault="00922022" w:rsidP="005423E3">
      <w:pPr>
        <w:pStyle w:val="Tokio"/>
      </w:pPr>
      <w:r>
        <w:t>- Seguimiento de niveles de stock.</w:t>
      </w:r>
    </w:p>
    <w:p w14:paraId="3533E4CA" w14:textId="5FC93C87" w:rsidR="006E1142" w:rsidRDefault="00CE7497" w:rsidP="002F4B45">
      <w:pPr>
        <w:pStyle w:val="Tokio"/>
      </w:pPr>
      <w:r>
        <w:t>- Asociación de productos con proveedores.</w:t>
      </w:r>
    </w:p>
    <w:p w14:paraId="6B82383C" w14:textId="77777777" w:rsidR="002F4B45" w:rsidRDefault="002F4B45" w:rsidP="002F4B45">
      <w:pPr>
        <w:pStyle w:val="Tokio"/>
      </w:pPr>
    </w:p>
    <w:p w14:paraId="0E102A0D" w14:textId="4F7B4C4E" w:rsidR="006E1142" w:rsidRPr="00915C95" w:rsidRDefault="008B618C" w:rsidP="006E1142">
      <w:pPr>
        <w:pStyle w:val="Tokio"/>
        <w:numPr>
          <w:ilvl w:val="0"/>
          <w:numId w:val="14"/>
        </w:numPr>
        <w:jc w:val="both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8465C28" wp14:editId="6F969A76">
            <wp:simplePos x="0" y="0"/>
            <wp:positionH relativeFrom="page">
              <wp:align>center</wp:align>
            </wp:positionH>
            <wp:positionV relativeFrom="paragraph">
              <wp:posOffset>448292</wp:posOffset>
            </wp:positionV>
            <wp:extent cx="5666740" cy="3187700"/>
            <wp:effectExtent l="0" t="0" r="0" b="0"/>
            <wp:wrapTopAndBottom/>
            <wp:docPr id="205236555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1142" w:rsidRPr="00915C95">
        <w:rPr>
          <w:b/>
          <w:bCs/>
          <w:sz w:val="18"/>
          <w:szCs w:val="18"/>
        </w:rPr>
        <w:t>LISTADO DE PRODUCTOS (desde</w:t>
      </w:r>
      <w:r w:rsidR="002F4B45">
        <w:rPr>
          <w:b/>
          <w:bCs/>
          <w:sz w:val="18"/>
          <w:szCs w:val="18"/>
        </w:rPr>
        <w:t xml:space="preserve"> el</w:t>
      </w:r>
      <w:r w:rsidR="006E1142" w:rsidRPr="00915C95">
        <w:rPr>
          <w:b/>
          <w:bCs/>
          <w:sz w:val="18"/>
          <w:szCs w:val="18"/>
        </w:rPr>
        <w:t xml:space="preserve"> </w:t>
      </w:r>
      <w:proofErr w:type="spellStart"/>
      <w:r w:rsidR="006E1142" w:rsidRPr="00915C95">
        <w:rPr>
          <w:b/>
          <w:bCs/>
          <w:sz w:val="18"/>
          <w:szCs w:val="18"/>
        </w:rPr>
        <w:t>dashboard</w:t>
      </w:r>
      <w:proofErr w:type="spellEnd"/>
      <w:r w:rsidR="006E1142" w:rsidRPr="00915C95">
        <w:rPr>
          <w:b/>
          <w:bCs/>
          <w:sz w:val="18"/>
          <w:szCs w:val="18"/>
        </w:rPr>
        <w:t xml:space="preserve"> del administrador)</w:t>
      </w:r>
      <w:r w:rsidR="00915C95" w:rsidRPr="00915C95">
        <w:rPr>
          <w:b/>
          <w:bCs/>
          <w:sz w:val="18"/>
          <w:szCs w:val="18"/>
        </w:rPr>
        <w:t xml:space="preserve">. </w:t>
      </w:r>
      <w:r w:rsidR="00204566">
        <w:rPr>
          <w:b/>
          <w:bCs/>
          <w:sz w:val="18"/>
          <w:szCs w:val="18"/>
        </w:rPr>
        <w:t>A</w:t>
      </w:r>
      <w:r w:rsidR="00915C95" w:rsidRPr="00915C95">
        <w:rPr>
          <w:b/>
          <w:bCs/>
          <w:sz w:val="18"/>
          <w:szCs w:val="18"/>
        </w:rPr>
        <w:t>quí puede hacerse un seguimiento del stock, la creación de un nuevo producto, editar un producto ya existente, o eliminarlo</w:t>
      </w:r>
      <w:r w:rsidR="00915C95">
        <w:rPr>
          <w:b/>
          <w:bCs/>
          <w:sz w:val="18"/>
          <w:szCs w:val="18"/>
        </w:rPr>
        <w:t>.</w:t>
      </w:r>
    </w:p>
    <w:p w14:paraId="6C89EEB7" w14:textId="213803B1" w:rsidR="00915C95" w:rsidRPr="006E1142" w:rsidRDefault="00915C95" w:rsidP="00915C95">
      <w:pPr>
        <w:pStyle w:val="Tokio"/>
        <w:ind w:left="720"/>
        <w:jc w:val="both"/>
      </w:pPr>
    </w:p>
    <w:p w14:paraId="166DB8AC" w14:textId="2D6F3CEC" w:rsidR="006E1142" w:rsidRDefault="006E1142" w:rsidP="006E1142">
      <w:pPr>
        <w:pStyle w:val="Tokio"/>
        <w:ind w:left="360"/>
        <w:jc w:val="both"/>
      </w:pPr>
    </w:p>
    <w:p w14:paraId="4C0A6D50" w14:textId="77777777" w:rsidR="008B618C" w:rsidRDefault="008B618C" w:rsidP="008B618C">
      <w:pPr>
        <w:pStyle w:val="Tokio"/>
        <w:numPr>
          <w:ilvl w:val="0"/>
          <w:numId w:val="14"/>
        </w:numPr>
        <w:tabs>
          <w:tab w:val="left" w:pos="2850"/>
        </w:tabs>
        <w:jc w:val="both"/>
        <w:rPr>
          <w:b/>
          <w:bCs/>
          <w:sz w:val="18"/>
          <w:szCs w:val="18"/>
        </w:rPr>
      </w:pPr>
      <w:r w:rsidRPr="00915C95">
        <w:rPr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673600" behindDoc="0" locked="0" layoutInCell="1" allowOverlap="1" wp14:anchorId="50B21F54" wp14:editId="1230A780">
            <wp:simplePos x="0" y="0"/>
            <wp:positionH relativeFrom="page">
              <wp:align>center</wp:align>
            </wp:positionH>
            <wp:positionV relativeFrom="paragraph">
              <wp:posOffset>384112</wp:posOffset>
            </wp:positionV>
            <wp:extent cx="5666740" cy="3187700"/>
            <wp:effectExtent l="0" t="0" r="0" b="0"/>
            <wp:wrapTopAndBottom/>
            <wp:docPr id="99585728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1142" w:rsidRPr="00915C95">
        <w:rPr>
          <w:b/>
          <w:bCs/>
          <w:sz w:val="18"/>
          <w:szCs w:val="18"/>
        </w:rPr>
        <w:t>VISTA DETALLADA DE LOS PRODUCTOS</w:t>
      </w:r>
      <w:r w:rsidR="00915C95" w:rsidRPr="00915C95">
        <w:rPr>
          <w:b/>
          <w:bCs/>
          <w:sz w:val="18"/>
          <w:szCs w:val="18"/>
        </w:rPr>
        <w:t xml:space="preserve"> (desde aquí puede verse en detalle un producto, editarlo, y eliminarlo).</w:t>
      </w:r>
    </w:p>
    <w:p w14:paraId="071834FF" w14:textId="77777777" w:rsidR="002F4B45" w:rsidRDefault="002F4B45" w:rsidP="002F4B45">
      <w:pPr>
        <w:pStyle w:val="Tokio"/>
        <w:tabs>
          <w:tab w:val="left" w:pos="2850"/>
        </w:tabs>
        <w:ind w:left="720"/>
        <w:jc w:val="both"/>
        <w:rPr>
          <w:b/>
          <w:bCs/>
          <w:sz w:val="18"/>
          <w:szCs w:val="18"/>
        </w:rPr>
      </w:pPr>
    </w:p>
    <w:p w14:paraId="75D8F8EF" w14:textId="7DB4406B" w:rsidR="006E1142" w:rsidRPr="00915C95" w:rsidRDefault="008B618C" w:rsidP="008B618C">
      <w:pPr>
        <w:pStyle w:val="Tokio"/>
        <w:numPr>
          <w:ilvl w:val="0"/>
          <w:numId w:val="14"/>
        </w:numPr>
        <w:tabs>
          <w:tab w:val="left" w:pos="2850"/>
        </w:tabs>
        <w:jc w:val="both"/>
        <w:rPr>
          <w:b/>
          <w:bCs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6316F2F" wp14:editId="58CED790">
            <wp:simplePos x="0" y="0"/>
            <wp:positionH relativeFrom="page">
              <wp:align>center</wp:align>
            </wp:positionH>
            <wp:positionV relativeFrom="paragraph">
              <wp:posOffset>333158</wp:posOffset>
            </wp:positionV>
            <wp:extent cx="5666740" cy="3187700"/>
            <wp:effectExtent l="0" t="0" r="0" b="0"/>
            <wp:wrapTopAndBottom/>
            <wp:docPr id="378183981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1142" w:rsidRPr="00915C95">
        <w:rPr>
          <w:b/>
          <w:bCs/>
          <w:sz w:val="18"/>
          <w:szCs w:val="18"/>
        </w:rPr>
        <w:t xml:space="preserve">CREACIÓN DE PRODUCTOS (sólo disponible </w:t>
      </w:r>
      <w:r w:rsidR="00915C95" w:rsidRPr="00915C95">
        <w:rPr>
          <w:b/>
          <w:bCs/>
          <w:sz w:val="18"/>
          <w:szCs w:val="18"/>
        </w:rPr>
        <w:t>para el administrador</w:t>
      </w:r>
      <w:r w:rsidR="006E1142" w:rsidRPr="00915C95">
        <w:rPr>
          <w:b/>
          <w:bCs/>
          <w:sz w:val="18"/>
          <w:szCs w:val="18"/>
        </w:rPr>
        <w:t>)</w:t>
      </w:r>
    </w:p>
    <w:p w14:paraId="0BEB2F56" w14:textId="773D8109" w:rsidR="00915C95" w:rsidRPr="00915C95" w:rsidRDefault="00915C95" w:rsidP="00915C95">
      <w:pPr>
        <w:pStyle w:val="Tokio"/>
        <w:ind w:left="360"/>
        <w:jc w:val="both"/>
        <w:rPr>
          <w:b/>
          <w:bCs/>
        </w:rPr>
      </w:pPr>
    </w:p>
    <w:p w14:paraId="5883BABA" w14:textId="5531EC27" w:rsidR="00915C95" w:rsidRDefault="00915C95" w:rsidP="00915C95">
      <w:pPr>
        <w:pStyle w:val="Prrafodelista"/>
        <w:rPr>
          <w:b/>
          <w:bCs/>
          <w:sz w:val="18"/>
          <w:szCs w:val="18"/>
        </w:rPr>
      </w:pPr>
    </w:p>
    <w:p w14:paraId="423F79E4" w14:textId="243B7D72" w:rsidR="00915C95" w:rsidRPr="00915C95" w:rsidRDefault="008B618C" w:rsidP="00915C95">
      <w:pPr>
        <w:pStyle w:val="Tokio"/>
        <w:numPr>
          <w:ilvl w:val="0"/>
          <w:numId w:val="14"/>
        </w:numPr>
        <w:jc w:val="both"/>
        <w:rPr>
          <w:b/>
          <w:bCs/>
          <w:sz w:val="18"/>
          <w:szCs w:val="18"/>
        </w:rPr>
      </w:pPr>
      <w:r w:rsidRPr="00915C95">
        <w:rPr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675648" behindDoc="0" locked="0" layoutInCell="1" allowOverlap="1" wp14:anchorId="51CA6077" wp14:editId="277F46E0">
            <wp:simplePos x="0" y="0"/>
            <wp:positionH relativeFrom="page">
              <wp:posOffset>1036938</wp:posOffset>
            </wp:positionH>
            <wp:positionV relativeFrom="paragraph">
              <wp:posOffset>393405</wp:posOffset>
            </wp:positionV>
            <wp:extent cx="5666740" cy="3187700"/>
            <wp:effectExtent l="0" t="0" r="0" b="0"/>
            <wp:wrapTopAndBottom/>
            <wp:docPr id="92757687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15C95" w:rsidRPr="00915C95">
        <w:rPr>
          <w:b/>
          <w:bCs/>
          <w:sz w:val="18"/>
          <w:szCs w:val="18"/>
        </w:rPr>
        <w:t>EDICIÓN DE PRODUCTOS (solo disponible para el administrador)</w:t>
      </w:r>
    </w:p>
    <w:p w14:paraId="34BCDB8F" w14:textId="01AE7D1B" w:rsidR="00915C95" w:rsidRDefault="00915C95" w:rsidP="00915C95">
      <w:pPr>
        <w:pStyle w:val="Prrafodelista"/>
        <w:rPr>
          <w:b/>
          <w:bCs/>
        </w:rPr>
      </w:pPr>
    </w:p>
    <w:p w14:paraId="2F4A40FC" w14:textId="3D2F6281" w:rsidR="00915C95" w:rsidRPr="00915C95" w:rsidRDefault="008B618C" w:rsidP="00915C95">
      <w:pPr>
        <w:pStyle w:val="Tokio"/>
        <w:numPr>
          <w:ilvl w:val="0"/>
          <w:numId w:val="14"/>
        </w:numPr>
        <w:jc w:val="both"/>
        <w:rPr>
          <w:b/>
          <w:bCs/>
          <w:sz w:val="18"/>
          <w:szCs w:val="18"/>
        </w:rPr>
      </w:pPr>
      <w:r>
        <w:rPr>
          <w:b/>
          <w:bCs/>
          <w:noProof/>
        </w:rPr>
        <w:drawing>
          <wp:anchor distT="0" distB="0" distL="114300" distR="114300" simplePos="0" relativeHeight="251676672" behindDoc="0" locked="0" layoutInCell="1" allowOverlap="1" wp14:anchorId="44BEC70E" wp14:editId="64CCFFD4">
            <wp:simplePos x="0" y="0"/>
            <wp:positionH relativeFrom="page">
              <wp:align>center</wp:align>
            </wp:positionH>
            <wp:positionV relativeFrom="paragraph">
              <wp:posOffset>242075</wp:posOffset>
            </wp:positionV>
            <wp:extent cx="5666740" cy="3187700"/>
            <wp:effectExtent l="0" t="0" r="0" b="0"/>
            <wp:wrapTopAndBottom/>
            <wp:docPr id="1306055509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15C95" w:rsidRPr="00915C95">
        <w:rPr>
          <w:b/>
          <w:bCs/>
          <w:sz w:val="18"/>
          <w:szCs w:val="18"/>
        </w:rPr>
        <w:t>ASIGNACIÓN A PRODUCTOS DE CATEGORÍAS (tanto al editar como al crear un producto)</w:t>
      </w:r>
    </w:p>
    <w:p w14:paraId="56791990" w14:textId="7DCAE65C" w:rsidR="00915C95" w:rsidRDefault="00915C95" w:rsidP="00915C95">
      <w:pPr>
        <w:pStyle w:val="Tokio"/>
        <w:ind w:left="360"/>
        <w:jc w:val="both"/>
        <w:rPr>
          <w:b/>
          <w:bCs/>
        </w:rPr>
      </w:pPr>
    </w:p>
    <w:p w14:paraId="62224AF9" w14:textId="6C19F301" w:rsidR="00204566" w:rsidRPr="00204566" w:rsidRDefault="005423E3" w:rsidP="00204566">
      <w:pPr>
        <w:pStyle w:val="Tokio"/>
        <w:numPr>
          <w:ilvl w:val="0"/>
          <w:numId w:val="14"/>
        </w:numPr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8F8C126" wp14:editId="0CE2686E">
            <wp:simplePos x="0" y="0"/>
            <wp:positionH relativeFrom="page">
              <wp:align>center</wp:align>
            </wp:positionH>
            <wp:positionV relativeFrom="paragraph">
              <wp:posOffset>858520</wp:posOffset>
            </wp:positionV>
            <wp:extent cx="5666740" cy="3187700"/>
            <wp:effectExtent l="0" t="0" r="0" b="0"/>
            <wp:wrapTopAndBottom/>
            <wp:docPr id="72831265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4566">
        <w:rPr>
          <w:b/>
          <w:bCs/>
          <w:sz w:val="18"/>
          <w:szCs w:val="18"/>
        </w:rPr>
        <w:t xml:space="preserve">ASOCIACIÓN DE PRODUCTOS CON PROVEEDORES (puede realizarse tanto al editar un producto como al crear uno nuevo, además, el proveedor asociado es visible desde el listado de productos y accesible desde la vista detallada de un producto). </w:t>
      </w:r>
      <w:r w:rsidR="008B618C">
        <w:rPr>
          <w:b/>
          <w:bCs/>
          <w:sz w:val="18"/>
          <w:szCs w:val="18"/>
        </w:rPr>
        <w:t>También</w:t>
      </w:r>
      <w:r w:rsidR="00204566">
        <w:rPr>
          <w:b/>
          <w:bCs/>
          <w:sz w:val="18"/>
          <w:szCs w:val="18"/>
        </w:rPr>
        <w:t xml:space="preserve"> al crear un nuevo producto se tiene la opción de asociarlo a un nuevo proveedor, de esa manera se crean ambos elementos (producto y proveedor) ya asociados entre sí.</w:t>
      </w:r>
    </w:p>
    <w:p w14:paraId="37597586" w14:textId="77777777" w:rsidR="002F4B45" w:rsidRPr="002F4B45" w:rsidRDefault="002F4B45" w:rsidP="002F4B45">
      <w:pPr>
        <w:pStyle w:val="Tokio"/>
        <w:ind w:left="720"/>
        <w:jc w:val="both"/>
        <w:rPr>
          <w:b/>
          <w:bCs/>
          <w:sz w:val="18"/>
          <w:szCs w:val="18"/>
        </w:rPr>
      </w:pPr>
    </w:p>
    <w:p w14:paraId="04E1D813" w14:textId="07678151" w:rsidR="00204566" w:rsidRPr="008B618C" w:rsidRDefault="008B618C" w:rsidP="00204566">
      <w:pPr>
        <w:pStyle w:val="Tokio"/>
        <w:numPr>
          <w:ilvl w:val="0"/>
          <w:numId w:val="14"/>
        </w:numPr>
        <w:jc w:val="both"/>
        <w:rPr>
          <w:b/>
          <w:bCs/>
          <w:sz w:val="18"/>
          <w:szCs w:val="18"/>
        </w:rPr>
      </w:pPr>
      <w:r>
        <w:rPr>
          <w:b/>
          <w:bCs/>
          <w:noProof/>
        </w:rPr>
        <w:drawing>
          <wp:anchor distT="0" distB="0" distL="114300" distR="114300" simplePos="0" relativeHeight="251678720" behindDoc="0" locked="0" layoutInCell="1" allowOverlap="1" wp14:anchorId="1525C690" wp14:editId="1C83F1DD">
            <wp:simplePos x="0" y="0"/>
            <wp:positionH relativeFrom="page">
              <wp:align>center</wp:align>
            </wp:positionH>
            <wp:positionV relativeFrom="paragraph">
              <wp:posOffset>301362</wp:posOffset>
            </wp:positionV>
            <wp:extent cx="5666740" cy="3187700"/>
            <wp:effectExtent l="0" t="0" r="0" b="0"/>
            <wp:wrapTopAndBottom/>
            <wp:docPr id="37976564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4566" w:rsidRPr="008B618C">
        <w:rPr>
          <w:b/>
          <w:bCs/>
          <w:sz w:val="18"/>
          <w:szCs w:val="18"/>
        </w:rPr>
        <w:t xml:space="preserve">ASOCIACIÓN DE </w:t>
      </w:r>
      <w:r>
        <w:rPr>
          <w:b/>
          <w:bCs/>
          <w:sz w:val="18"/>
          <w:szCs w:val="18"/>
        </w:rPr>
        <w:t xml:space="preserve">UN </w:t>
      </w:r>
      <w:r w:rsidR="00204566" w:rsidRPr="008B618C">
        <w:rPr>
          <w:b/>
          <w:bCs/>
          <w:sz w:val="18"/>
          <w:szCs w:val="18"/>
        </w:rPr>
        <w:t>NUEVO PRODUCTO CON UN NUEVO PROVEEDOR</w:t>
      </w:r>
    </w:p>
    <w:p w14:paraId="6D6FD4B5" w14:textId="5B3AF80A" w:rsidR="008B618C" w:rsidRDefault="008B618C" w:rsidP="00922022">
      <w:pPr>
        <w:pStyle w:val="Tokio"/>
        <w:ind w:left="720"/>
        <w:jc w:val="both"/>
      </w:pPr>
    </w:p>
    <w:p w14:paraId="16261A60" w14:textId="6B930315" w:rsidR="008B618C" w:rsidRDefault="002F4B45" w:rsidP="00922022">
      <w:pPr>
        <w:pStyle w:val="Tokio"/>
        <w:ind w:left="720"/>
        <w:jc w:val="both"/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1F00E2C" wp14:editId="23194BF6">
            <wp:simplePos x="0" y="0"/>
            <wp:positionH relativeFrom="margin">
              <wp:align>right</wp:align>
            </wp:positionH>
            <wp:positionV relativeFrom="paragraph">
              <wp:posOffset>39756</wp:posOffset>
            </wp:positionV>
            <wp:extent cx="5666740" cy="3187700"/>
            <wp:effectExtent l="0" t="0" r="0" b="0"/>
            <wp:wrapTopAndBottom/>
            <wp:docPr id="13367149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26ABC4" w14:textId="36FD7502" w:rsidR="00922022" w:rsidRPr="008B618C" w:rsidRDefault="008B618C" w:rsidP="008B618C">
      <w:pPr>
        <w:pStyle w:val="CURSO"/>
        <w:jc w:val="left"/>
        <w:rPr>
          <w:sz w:val="24"/>
          <w:szCs w:val="24"/>
        </w:rPr>
      </w:pPr>
      <w:r w:rsidRPr="008B618C">
        <w:rPr>
          <w:sz w:val="24"/>
          <w:szCs w:val="24"/>
        </w:rPr>
        <w:t>C) GESTIÓN DE PROVEEDORES</w:t>
      </w:r>
    </w:p>
    <w:p w14:paraId="7A86F6CF" w14:textId="7FEAB660" w:rsidR="008B618C" w:rsidRDefault="00922022" w:rsidP="005423E3">
      <w:pPr>
        <w:pStyle w:val="Tokio"/>
        <w:jc w:val="both"/>
      </w:pPr>
      <w:r>
        <w:t xml:space="preserve">- CRUD </w:t>
      </w:r>
      <w:r w:rsidR="00CE7497">
        <w:t xml:space="preserve">(Crear, Leer, Actualizar, Eliminar) </w:t>
      </w:r>
      <w:r>
        <w:t>de proveedores.</w:t>
      </w:r>
    </w:p>
    <w:p w14:paraId="65F9E651" w14:textId="279E7C37" w:rsidR="008B618C" w:rsidRDefault="005423E3" w:rsidP="005423E3">
      <w:pPr>
        <w:pStyle w:val="Tokio"/>
        <w:numPr>
          <w:ilvl w:val="0"/>
          <w:numId w:val="14"/>
        </w:numPr>
        <w:jc w:val="both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25C2413" wp14:editId="4E07FA47">
            <wp:simplePos x="0" y="0"/>
            <wp:positionH relativeFrom="page">
              <wp:align>center</wp:align>
            </wp:positionH>
            <wp:positionV relativeFrom="paragraph">
              <wp:posOffset>2642235</wp:posOffset>
            </wp:positionV>
            <wp:extent cx="5672455" cy="3188970"/>
            <wp:effectExtent l="0" t="0" r="4445" b="0"/>
            <wp:wrapTopAndBottom/>
            <wp:docPr id="1949640335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18"/>
          <w:szCs w:val="18"/>
        </w:rPr>
        <w:t>LISTADO DE PROVEEDORES (solo disponible para el administrador). A</w:t>
      </w:r>
      <w:r w:rsidRPr="00915C95">
        <w:rPr>
          <w:b/>
          <w:bCs/>
          <w:sz w:val="18"/>
          <w:szCs w:val="18"/>
        </w:rPr>
        <w:t xml:space="preserve">quí puede </w:t>
      </w:r>
      <w:r w:rsidR="002F4B45">
        <w:rPr>
          <w:b/>
          <w:bCs/>
          <w:sz w:val="18"/>
          <w:szCs w:val="18"/>
        </w:rPr>
        <w:t>realizarse</w:t>
      </w:r>
      <w:r w:rsidRPr="00915C95">
        <w:rPr>
          <w:b/>
          <w:bCs/>
          <w:sz w:val="18"/>
          <w:szCs w:val="18"/>
        </w:rPr>
        <w:t xml:space="preserve"> un seguimiento de</w:t>
      </w:r>
      <w:r>
        <w:rPr>
          <w:b/>
          <w:bCs/>
          <w:sz w:val="18"/>
          <w:szCs w:val="18"/>
        </w:rPr>
        <w:t xml:space="preserve"> los proveedores</w:t>
      </w:r>
      <w:r w:rsidRPr="00915C95">
        <w:rPr>
          <w:b/>
          <w:bCs/>
          <w:sz w:val="18"/>
          <w:szCs w:val="18"/>
        </w:rPr>
        <w:t>, la creación de un</w:t>
      </w:r>
      <w:r w:rsidR="002F4B45">
        <w:rPr>
          <w:b/>
          <w:bCs/>
          <w:sz w:val="18"/>
          <w:szCs w:val="18"/>
        </w:rPr>
        <w:t>o</w:t>
      </w:r>
      <w:r w:rsidRPr="00915C95">
        <w:rPr>
          <w:b/>
          <w:bCs/>
          <w:sz w:val="18"/>
          <w:szCs w:val="18"/>
        </w:rPr>
        <w:t xml:space="preserve"> nuevo</w:t>
      </w:r>
      <w:r w:rsidR="002F4B45">
        <w:rPr>
          <w:b/>
          <w:bCs/>
          <w:sz w:val="18"/>
          <w:szCs w:val="18"/>
        </w:rPr>
        <w:t>,</w:t>
      </w:r>
      <w:r w:rsidRPr="00915C95">
        <w:rPr>
          <w:b/>
          <w:bCs/>
          <w:sz w:val="18"/>
          <w:szCs w:val="18"/>
        </w:rPr>
        <w:t xml:space="preserve"> editar un</w:t>
      </w:r>
      <w:r w:rsidR="002F4B45">
        <w:rPr>
          <w:b/>
          <w:bCs/>
          <w:sz w:val="18"/>
          <w:szCs w:val="18"/>
        </w:rPr>
        <w:t>o</w:t>
      </w:r>
      <w:r w:rsidRPr="00915C95">
        <w:rPr>
          <w:b/>
          <w:bCs/>
          <w:sz w:val="18"/>
          <w:szCs w:val="18"/>
        </w:rPr>
        <w:t xml:space="preserve"> ya existente, o eliminarlo</w:t>
      </w:r>
      <w:r>
        <w:rPr>
          <w:b/>
          <w:bCs/>
          <w:sz w:val="18"/>
          <w:szCs w:val="18"/>
        </w:rPr>
        <w:t>.</w:t>
      </w:r>
    </w:p>
    <w:p w14:paraId="0FB28504" w14:textId="62637381" w:rsidR="005423E3" w:rsidRDefault="005423E3" w:rsidP="00922022">
      <w:pPr>
        <w:pStyle w:val="Tokio"/>
        <w:ind w:left="720"/>
        <w:jc w:val="both"/>
      </w:pPr>
    </w:p>
    <w:p w14:paraId="5B07B82E" w14:textId="4AD8DDDB" w:rsidR="005423E3" w:rsidRPr="005423E3" w:rsidRDefault="005423E3" w:rsidP="005423E3">
      <w:pPr>
        <w:pStyle w:val="Tokio"/>
        <w:numPr>
          <w:ilvl w:val="0"/>
          <w:numId w:val="14"/>
        </w:numPr>
        <w:jc w:val="both"/>
        <w:rPr>
          <w:b/>
          <w:bCs/>
          <w:sz w:val="18"/>
          <w:szCs w:val="18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5DDFB2A3" wp14:editId="259B3333">
            <wp:simplePos x="0" y="0"/>
            <wp:positionH relativeFrom="page">
              <wp:align>center</wp:align>
            </wp:positionH>
            <wp:positionV relativeFrom="paragraph">
              <wp:posOffset>307375</wp:posOffset>
            </wp:positionV>
            <wp:extent cx="5672455" cy="3188970"/>
            <wp:effectExtent l="0" t="0" r="4445" b="0"/>
            <wp:wrapTopAndBottom/>
            <wp:docPr id="91786284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423E3">
        <w:rPr>
          <w:b/>
          <w:bCs/>
          <w:sz w:val="18"/>
          <w:szCs w:val="18"/>
        </w:rPr>
        <w:t>VISTA DETALLADA DEL PROVEEDOR</w:t>
      </w:r>
      <w:r>
        <w:rPr>
          <w:b/>
          <w:bCs/>
          <w:sz w:val="18"/>
          <w:szCs w:val="18"/>
        </w:rPr>
        <w:t xml:space="preserve"> </w:t>
      </w:r>
      <w:r w:rsidRPr="00915C95">
        <w:rPr>
          <w:b/>
          <w:bCs/>
          <w:sz w:val="18"/>
          <w:szCs w:val="18"/>
        </w:rPr>
        <w:t>(desde aquí puede verse en detalle un pro</w:t>
      </w:r>
      <w:r>
        <w:rPr>
          <w:b/>
          <w:bCs/>
          <w:sz w:val="18"/>
          <w:szCs w:val="18"/>
        </w:rPr>
        <w:t>veedor</w:t>
      </w:r>
      <w:r w:rsidRPr="00915C95">
        <w:rPr>
          <w:b/>
          <w:bCs/>
          <w:sz w:val="18"/>
          <w:szCs w:val="18"/>
        </w:rPr>
        <w:t>, editarlo, y eliminarlo).</w:t>
      </w:r>
    </w:p>
    <w:p w14:paraId="166EC055" w14:textId="77777777" w:rsidR="002F4B45" w:rsidRPr="002F4B45" w:rsidRDefault="002F4B45" w:rsidP="002F4B45">
      <w:pPr>
        <w:pStyle w:val="Tokio"/>
        <w:ind w:left="720"/>
        <w:jc w:val="both"/>
      </w:pPr>
    </w:p>
    <w:p w14:paraId="4101F825" w14:textId="66B03AB7" w:rsidR="005423E3" w:rsidRDefault="002F4B45" w:rsidP="005423E3">
      <w:pPr>
        <w:pStyle w:val="Tokio"/>
        <w:numPr>
          <w:ilvl w:val="0"/>
          <w:numId w:val="14"/>
        </w:numPr>
        <w:jc w:val="both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0E08185" wp14:editId="7FD83CA3">
            <wp:simplePos x="0" y="0"/>
            <wp:positionH relativeFrom="page">
              <wp:align>center</wp:align>
            </wp:positionH>
            <wp:positionV relativeFrom="paragraph">
              <wp:posOffset>334475</wp:posOffset>
            </wp:positionV>
            <wp:extent cx="5666740" cy="3187700"/>
            <wp:effectExtent l="0" t="0" r="0" b="0"/>
            <wp:wrapTopAndBottom/>
            <wp:docPr id="115615245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423E3">
        <w:rPr>
          <w:b/>
          <w:bCs/>
          <w:sz w:val="18"/>
          <w:szCs w:val="18"/>
        </w:rPr>
        <w:t xml:space="preserve">CREACIÓN DE UN NUEVO PROVEEDOR </w:t>
      </w:r>
    </w:p>
    <w:p w14:paraId="31233371" w14:textId="6AE823BF" w:rsidR="005423E3" w:rsidRDefault="005423E3" w:rsidP="00922022">
      <w:pPr>
        <w:pStyle w:val="Tokio"/>
        <w:ind w:left="720"/>
        <w:jc w:val="both"/>
      </w:pPr>
    </w:p>
    <w:p w14:paraId="56793021" w14:textId="71AC6263" w:rsidR="005423E3" w:rsidRDefault="005423E3" w:rsidP="005423E3">
      <w:pPr>
        <w:pStyle w:val="Tokio"/>
        <w:numPr>
          <w:ilvl w:val="0"/>
          <w:numId w:val="14"/>
        </w:numPr>
        <w:jc w:val="both"/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683840" behindDoc="0" locked="0" layoutInCell="1" allowOverlap="1" wp14:anchorId="4566AEE4" wp14:editId="6A5FFF76">
            <wp:simplePos x="0" y="0"/>
            <wp:positionH relativeFrom="page">
              <wp:align>center</wp:align>
            </wp:positionH>
            <wp:positionV relativeFrom="paragraph">
              <wp:posOffset>247927</wp:posOffset>
            </wp:positionV>
            <wp:extent cx="5666740" cy="3187700"/>
            <wp:effectExtent l="0" t="0" r="0" b="0"/>
            <wp:wrapTopAndBottom/>
            <wp:docPr id="525658715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423E3">
        <w:rPr>
          <w:b/>
          <w:bCs/>
          <w:sz w:val="18"/>
          <w:szCs w:val="18"/>
        </w:rPr>
        <w:t>EDICIÓN DE PROVEEDOR</w:t>
      </w:r>
      <w:r>
        <w:rPr>
          <w:b/>
          <w:bCs/>
          <w:sz w:val="18"/>
          <w:szCs w:val="18"/>
        </w:rPr>
        <w:t>ES</w:t>
      </w:r>
    </w:p>
    <w:p w14:paraId="650B42BA" w14:textId="0E5B2BE5" w:rsidR="005423E3" w:rsidRDefault="005423E3" w:rsidP="005423E3">
      <w:pPr>
        <w:pStyle w:val="Prrafodelista"/>
        <w:rPr>
          <w:b/>
          <w:bCs/>
          <w:sz w:val="18"/>
          <w:szCs w:val="18"/>
        </w:rPr>
      </w:pPr>
    </w:p>
    <w:p w14:paraId="0B2CB7F5" w14:textId="2299822F" w:rsidR="00922022" w:rsidRPr="002F4B45" w:rsidRDefault="002F4B45" w:rsidP="002F4B45">
      <w:pPr>
        <w:pStyle w:val="CURSO"/>
        <w:jc w:val="left"/>
        <w:rPr>
          <w:sz w:val="24"/>
          <w:szCs w:val="24"/>
        </w:rPr>
      </w:pPr>
      <w:r w:rsidRPr="002F4B45">
        <w:rPr>
          <w:sz w:val="24"/>
          <w:szCs w:val="24"/>
        </w:rPr>
        <w:t>D) COMPRAS</w:t>
      </w:r>
    </w:p>
    <w:p w14:paraId="4D99F8BC" w14:textId="1C91E769" w:rsidR="00922022" w:rsidRDefault="00922022" w:rsidP="00922022">
      <w:pPr>
        <w:pStyle w:val="Tokio"/>
        <w:ind w:left="720"/>
        <w:jc w:val="both"/>
      </w:pPr>
      <w:r>
        <w:t>- Creac</w:t>
      </w:r>
      <w:r w:rsidR="00F575F2">
        <w:t>i</w:t>
      </w:r>
      <w:r>
        <w:t>ón y procesamiento de órdenes de compra.</w:t>
      </w:r>
    </w:p>
    <w:p w14:paraId="02A55AF4" w14:textId="1E2EE037" w:rsidR="00922022" w:rsidRDefault="00922022" w:rsidP="00922022">
      <w:pPr>
        <w:pStyle w:val="Tokio"/>
        <w:ind w:left="720"/>
        <w:jc w:val="both"/>
      </w:pPr>
      <w:r>
        <w:t>- Actualización automática de niveles de stock tras una compra.</w:t>
      </w:r>
    </w:p>
    <w:p w14:paraId="1EBE901D" w14:textId="1E80296B" w:rsidR="002F4B45" w:rsidRDefault="00BD5200" w:rsidP="00BD5200">
      <w:pPr>
        <w:pStyle w:val="Tokio"/>
        <w:numPr>
          <w:ilvl w:val="0"/>
          <w:numId w:val="15"/>
        </w:numPr>
        <w:jc w:val="both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2379770" wp14:editId="53AE8CE5">
            <wp:simplePos x="0" y="0"/>
            <wp:positionH relativeFrom="page">
              <wp:align>center</wp:align>
            </wp:positionH>
            <wp:positionV relativeFrom="paragraph">
              <wp:posOffset>208690</wp:posOffset>
            </wp:positionV>
            <wp:extent cx="5666740" cy="3187700"/>
            <wp:effectExtent l="0" t="0" r="0" b="0"/>
            <wp:wrapTopAndBottom/>
            <wp:docPr id="99271519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D5200">
        <w:rPr>
          <w:b/>
          <w:bCs/>
          <w:sz w:val="18"/>
          <w:szCs w:val="18"/>
        </w:rPr>
        <w:t>PARA REALIZAR UNA COMPRA EL CLIENTE SE DIRIGIRÁ HACIA EL LISTADO DE PRODUCTOS</w:t>
      </w:r>
    </w:p>
    <w:p w14:paraId="400641F2" w14:textId="48BDE8AF" w:rsidR="002F4B45" w:rsidRPr="00F04549" w:rsidRDefault="00BD5200" w:rsidP="00F04549">
      <w:pPr>
        <w:pStyle w:val="Tokio"/>
        <w:numPr>
          <w:ilvl w:val="0"/>
          <w:numId w:val="15"/>
        </w:numPr>
        <w:jc w:val="both"/>
        <w:rPr>
          <w:b/>
          <w:bCs/>
          <w:sz w:val="18"/>
          <w:szCs w:val="18"/>
        </w:rPr>
      </w:pPr>
      <w:r w:rsidRPr="00F04549">
        <w:rPr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686912" behindDoc="0" locked="0" layoutInCell="1" allowOverlap="1" wp14:anchorId="6CF99BE9" wp14:editId="4CF0F9DE">
            <wp:simplePos x="0" y="0"/>
            <wp:positionH relativeFrom="page">
              <wp:align>center</wp:align>
            </wp:positionH>
            <wp:positionV relativeFrom="paragraph">
              <wp:posOffset>445062</wp:posOffset>
            </wp:positionV>
            <wp:extent cx="5672455" cy="3188335"/>
            <wp:effectExtent l="0" t="0" r="4445" b="0"/>
            <wp:wrapTopAndBottom/>
            <wp:docPr id="1029110679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04549" w:rsidRPr="00F04549">
        <w:rPr>
          <w:b/>
          <w:bCs/>
          <w:sz w:val="18"/>
          <w:szCs w:val="18"/>
        </w:rPr>
        <w:t>LUEGO ACCEDERÁ AL PRODUCTO QUE QUIERA COMPRAR (en este caso seleccionamos el primer producto de la lista, y debajo introducimos la cantidad)</w:t>
      </w:r>
    </w:p>
    <w:p w14:paraId="28CAC910" w14:textId="77777777" w:rsidR="002F4B45" w:rsidRDefault="002F4B45" w:rsidP="00922022">
      <w:pPr>
        <w:pStyle w:val="Tokio"/>
        <w:ind w:left="720"/>
        <w:jc w:val="both"/>
      </w:pPr>
    </w:p>
    <w:p w14:paraId="4B72394E" w14:textId="6CCCDF9A" w:rsidR="00F04549" w:rsidRPr="00F04549" w:rsidRDefault="00F04549" w:rsidP="00F04549">
      <w:pPr>
        <w:pStyle w:val="Tokio"/>
        <w:numPr>
          <w:ilvl w:val="0"/>
          <w:numId w:val="15"/>
        </w:numPr>
        <w:jc w:val="both"/>
        <w:rPr>
          <w:b/>
          <w:bCs/>
          <w:sz w:val="18"/>
          <w:szCs w:val="18"/>
        </w:rPr>
      </w:pPr>
      <w:r w:rsidRPr="00F04549">
        <w:rPr>
          <w:b/>
          <w:bCs/>
          <w:sz w:val="18"/>
          <w:szCs w:val="18"/>
        </w:rPr>
        <w:t>LUEGO PRESIONAR</w:t>
      </w:r>
      <w:r>
        <w:rPr>
          <w:b/>
          <w:bCs/>
          <w:sz w:val="18"/>
          <w:szCs w:val="18"/>
        </w:rPr>
        <w:t>Á</w:t>
      </w:r>
      <w:r w:rsidRPr="00F04549">
        <w:rPr>
          <w:b/>
          <w:bCs/>
          <w:sz w:val="18"/>
          <w:szCs w:val="18"/>
        </w:rPr>
        <w:t xml:space="preserve"> EN ‘AÑADIR AL CARRITO’ PARA PREPARAR LA COMPRA (el cliente puede agregar al carrito cuantos productos y unidades quiera, siempre que haya stock)</w:t>
      </w:r>
    </w:p>
    <w:p w14:paraId="388776A0" w14:textId="06C341F6" w:rsidR="00F04549" w:rsidRDefault="00F04549" w:rsidP="002F4B45">
      <w:pPr>
        <w:pStyle w:val="CURSO"/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4998F1B0" wp14:editId="7C90754D">
            <wp:simplePos x="0" y="0"/>
            <wp:positionH relativeFrom="column">
              <wp:posOffset>-2214</wp:posOffset>
            </wp:positionH>
            <wp:positionV relativeFrom="paragraph">
              <wp:posOffset>759</wp:posOffset>
            </wp:positionV>
            <wp:extent cx="5672455" cy="3188335"/>
            <wp:effectExtent l="0" t="0" r="4445" b="0"/>
            <wp:wrapTopAndBottom/>
            <wp:docPr id="147998527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363B3B" w14:textId="42030D21" w:rsidR="00F04549" w:rsidRPr="00F04549" w:rsidRDefault="00F04549" w:rsidP="00F04549">
      <w:pPr>
        <w:pStyle w:val="Tokio"/>
        <w:numPr>
          <w:ilvl w:val="0"/>
          <w:numId w:val="17"/>
        </w:numPr>
        <w:rPr>
          <w:b/>
          <w:bCs/>
          <w:sz w:val="18"/>
          <w:szCs w:val="18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87936" behindDoc="0" locked="0" layoutInCell="1" allowOverlap="1" wp14:anchorId="5536B391" wp14:editId="66C3B1FF">
            <wp:simplePos x="0" y="0"/>
            <wp:positionH relativeFrom="margin">
              <wp:align>left</wp:align>
            </wp:positionH>
            <wp:positionV relativeFrom="paragraph">
              <wp:posOffset>449113</wp:posOffset>
            </wp:positionV>
            <wp:extent cx="5672455" cy="3188335"/>
            <wp:effectExtent l="0" t="0" r="4445" b="0"/>
            <wp:wrapTopAndBottom/>
            <wp:docPr id="1054571640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04549">
        <w:rPr>
          <w:b/>
          <w:bCs/>
          <w:sz w:val="18"/>
          <w:szCs w:val="18"/>
        </w:rPr>
        <w:t>UNA VEZ FINALIZADA LA PREPARACION DE LA COMPRA, SE ACCEDERA A ‘CARRITO’ PARA PROCEDER AL PAGO (aquí pueden eliminarse productos de la lista si se desea)</w:t>
      </w:r>
    </w:p>
    <w:p w14:paraId="59E8867E" w14:textId="7B2E8075" w:rsidR="00F04549" w:rsidRDefault="00F04549" w:rsidP="002F4B45">
      <w:pPr>
        <w:pStyle w:val="CURSO"/>
        <w:jc w:val="left"/>
        <w:rPr>
          <w:sz w:val="24"/>
          <w:szCs w:val="24"/>
        </w:rPr>
      </w:pPr>
    </w:p>
    <w:p w14:paraId="6967ECA2" w14:textId="48D0084C" w:rsidR="00F04549" w:rsidRPr="00F04549" w:rsidRDefault="00F04549" w:rsidP="00F04549">
      <w:pPr>
        <w:pStyle w:val="Tokio"/>
        <w:numPr>
          <w:ilvl w:val="0"/>
          <w:numId w:val="17"/>
        </w:numPr>
        <w:rPr>
          <w:b/>
          <w:bCs/>
          <w:sz w:val="18"/>
          <w:szCs w:val="18"/>
        </w:rPr>
      </w:pPr>
      <w:r w:rsidRPr="00F04549">
        <w:rPr>
          <w:b/>
          <w:bCs/>
          <w:sz w:val="18"/>
          <w:szCs w:val="18"/>
        </w:rPr>
        <w:t>EL SIGUIENTE PASO ES COMPLETAR EL FORMULARIO DEL CHECKOUT PARA FINALIZAR EL PAGO (el formulario viene completo por defecto con información ficticia, puede cambiarse si se desea)</w:t>
      </w:r>
    </w:p>
    <w:p w14:paraId="0EDE4E6F" w14:textId="76CD3D77" w:rsidR="00F04549" w:rsidRDefault="00F04549" w:rsidP="002F4B45">
      <w:pPr>
        <w:pStyle w:val="CURSO"/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45CFC0D9" wp14:editId="68B444E3">
            <wp:simplePos x="0" y="0"/>
            <wp:positionH relativeFrom="column">
              <wp:posOffset>-2214</wp:posOffset>
            </wp:positionH>
            <wp:positionV relativeFrom="paragraph">
              <wp:posOffset>-22</wp:posOffset>
            </wp:positionV>
            <wp:extent cx="5672455" cy="3188335"/>
            <wp:effectExtent l="0" t="0" r="4445" b="0"/>
            <wp:wrapTopAndBottom/>
            <wp:docPr id="1750386393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AAA365" w14:textId="25465572" w:rsidR="00F04549" w:rsidRPr="00F04549" w:rsidRDefault="00F04549" w:rsidP="00F04549">
      <w:pPr>
        <w:pStyle w:val="Tokio"/>
        <w:numPr>
          <w:ilvl w:val="0"/>
          <w:numId w:val="18"/>
        </w:numPr>
        <w:rPr>
          <w:b/>
          <w:bCs/>
          <w:sz w:val="18"/>
          <w:szCs w:val="18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91008" behindDoc="0" locked="0" layoutInCell="1" allowOverlap="1" wp14:anchorId="48063CAF" wp14:editId="65577F1C">
            <wp:simplePos x="0" y="0"/>
            <wp:positionH relativeFrom="margin">
              <wp:align>right</wp:align>
            </wp:positionH>
            <wp:positionV relativeFrom="paragraph">
              <wp:posOffset>430721</wp:posOffset>
            </wp:positionV>
            <wp:extent cx="5672455" cy="3188335"/>
            <wp:effectExtent l="0" t="0" r="4445" b="0"/>
            <wp:wrapTopAndBottom/>
            <wp:docPr id="1648050702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18"/>
          <w:szCs w:val="18"/>
        </w:rPr>
        <w:t>UNA VEZ SE HAYA COMPLETADO LA COMPRA, ACCEDEREMOS A LA CONFIRMACION DEL PEDIDO, EN DONDE PODREMOS OBSERVAR DETALLES COMO EL NUMERO DEL PEDIDO.</w:t>
      </w:r>
    </w:p>
    <w:p w14:paraId="6ACBBF31" w14:textId="0D9311B3" w:rsidR="00F04549" w:rsidRDefault="00F04549" w:rsidP="002F4B45">
      <w:pPr>
        <w:pStyle w:val="CURSO"/>
        <w:jc w:val="left"/>
        <w:rPr>
          <w:sz w:val="24"/>
          <w:szCs w:val="24"/>
        </w:rPr>
      </w:pPr>
    </w:p>
    <w:p w14:paraId="3C719336" w14:textId="7EAC1A6F" w:rsidR="00F04549" w:rsidRPr="001C5557" w:rsidRDefault="001C5557" w:rsidP="001C5557">
      <w:pPr>
        <w:pStyle w:val="Tokio"/>
        <w:numPr>
          <w:ilvl w:val="0"/>
          <w:numId w:val="18"/>
        </w:numPr>
        <w:rPr>
          <w:b/>
          <w:bCs/>
          <w:sz w:val="18"/>
          <w:szCs w:val="18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02E9EBA0" wp14:editId="79204081">
            <wp:simplePos x="0" y="0"/>
            <wp:positionH relativeFrom="margin">
              <wp:align>right</wp:align>
            </wp:positionH>
            <wp:positionV relativeFrom="paragraph">
              <wp:posOffset>576707</wp:posOffset>
            </wp:positionV>
            <wp:extent cx="5672455" cy="3188335"/>
            <wp:effectExtent l="0" t="0" r="4445" b="0"/>
            <wp:wrapTopAndBottom/>
            <wp:docPr id="713492957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18"/>
          <w:szCs w:val="18"/>
        </w:rPr>
        <w:t>COMO SE PUEDE OBSERVAR, AL REALIZAR LA COMPRA DE UN PRODUCTO Y LUEGO ACCEDER NUEVAMENTE A EL, VEMOS MODIFICADO EL STOCK EN EL INVENTARIO (en este caso se ha agotado el stock del producto comprado)</w:t>
      </w:r>
    </w:p>
    <w:p w14:paraId="467DBA2C" w14:textId="77777777" w:rsidR="00F04549" w:rsidRDefault="00F04549" w:rsidP="002F4B45">
      <w:pPr>
        <w:pStyle w:val="CURSO"/>
        <w:jc w:val="left"/>
        <w:rPr>
          <w:sz w:val="24"/>
          <w:szCs w:val="24"/>
        </w:rPr>
      </w:pPr>
    </w:p>
    <w:p w14:paraId="40617435" w14:textId="17D63D08" w:rsidR="002F4B45" w:rsidRDefault="008134F0" w:rsidP="002F4B45">
      <w:pPr>
        <w:pStyle w:val="CURSO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>E</w:t>
      </w:r>
      <w:r w:rsidR="002F4B45" w:rsidRPr="002F4B45">
        <w:rPr>
          <w:sz w:val="24"/>
          <w:szCs w:val="24"/>
        </w:rPr>
        <w:t>) Ventas</w:t>
      </w:r>
    </w:p>
    <w:p w14:paraId="6EBE9850" w14:textId="77777777" w:rsidR="001C5557" w:rsidRPr="002F4B45" w:rsidRDefault="001C5557" w:rsidP="002F4B45">
      <w:pPr>
        <w:pStyle w:val="CURSO"/>
        <w:jc w:val="left"/>
        <w:rPr>
          <w:sz w:val="24"/>
          <w:szCs w:val="24"/>
        </w:rPr>
      </w:pPr>
    </w:p>
    <w:p w14:paraId="75B3F695" w14:textId="77777777" w:rsidR="002F4B45" w:rsidRDefault="002F4B45" w:rsidP="002F4B45">
      <w:pPr>
        <w:pStyle w:val="Tokio"/>
        <w:jc w:val="both"/>
      </w:pPr>
      <w:r>
        <w:t>- Creación y procesamiento de órdenes de venta.</w:t>
      </w:r>
    </w:p>
    <w:p w14:paraId="7BECA421" w14:textId="3C3783EB" w:rsidR="002F4B45" w:rsidRDefault="002F4B45" w:rsidP="001C5557">
      <w:pPr>
        <w:pStyle w:val="Tokio"/>
        <w:jc w:val="both"/>
      </w:pPr>
      <w:r>
        <w:t>- Actualización automática de niveles de stock tras una venta.</w:t>
      </w:r>
    </w:p>
    <w:p w14:paraId="79CF3B67" w14:textId="77777777" w:rsidR="001C5557" w:rsidRDefault="001C5557" w:rsidP="001C5557">
      <w:pPr>
        <w:pStyle w:val="Tokio"/>
        <w:jc w:val="both"/>
      </w:pPr>
    </w:p>
    <w:p w14:paraId="4B11D90F" w14:textId="77777777" w:rsidR="001C5557" w:rsidRDefault="001C5557" w:rsidP="001C5557">
      <w:pPr>
        <w:pStyle w:val="Tokio"/>
        <w:jc w:val="both"/>
      </w:pPr>
    </w:p>
    <w:p w14:paraId="69C02A16" w14:textId="45D86684" w:rsidR="001C5557" w:rsidRPr="001C5557" w:rsidRDefault="001C5557" w:rsidP="001C5557">
      <w:pPr>
        <w:pStyle w:val="Tokio"/>
        <w:numPr>
          <w:ilvl w:val="0"/>
          <w:numId w:val="20"/>
        </w:numPr>
        <w:jc w:val="both"/>
        <w:rPr>
          <w:b/>
          <w:bCs/>
          <w:sz w:val="18"/>
          <w:szCs w:val="18"/>
        </w:rPr>
      </w:pPr>
      <w:r w:rsidRPr="001C5557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93056" behindDoc="0" locked="0" layoutInCell="1" allowOverlap="1" wp14:anchorId="039EF957" wp14:editId="2F58B4E3">
            <wp:simplePos x="0" y="0"/>
            <wp:positionH relativeFrom="page">
              <wp:align>center</wp:align>
            </wp:positionH>
            <wp:positionV relativeFrom="paragraph">
              <wp:posOffset>632757</wp:posOffset>
            </wp:positionV>
            <wp:extent cx="5666740" cy="3187700"/>
            <wp:effectExtent l="0" t="0" r="0" b="0"/>
            <wp:wrapTopAndBottom/>
            <wp:docPr id="1694806682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C5557">
        <w:rPr>
          <w:b/>
          <w:bCs/>
          <w:sz w:val="18"/>
          <w:szCs w:val="18"/>
        </w:rPr>
        <w:t>LUEGO DEL EJEMPLO ANTERIOR (compra) PODEMOS OBSERVAR DESDE EL DASHBOARD DEL ADMINISTRADOR UN INFORME DETALLADO DE LAS VENTAS (en este caso, el producto comprado ha pasado a ser el producto más vendido, el producto más rentable, y ha modificado las gráficas)</w:t>
      </w:r>
    </w:p>
    <w:p w14:paraId="771730FC" w14:textId="77777777" w:rsidR="001C5557" w:rsidRDefault="001C5557" w:rsidP="001C5557">
      <w:pPr>
        <w:pStyle w:val="Tokio"/>
        <w:ind w:left="360"/>
        <w:jc w:val="both"/>
        <w:rPr>
          <w:b/>
          <w:bCs/>
          <w:sz w:val="18"/>
          <w:szCs w:val="18"/>
        </w:rPr>
      </w:pPr>
    </w:p>
    <w:p w14:paraId="11B75F78" w14:textId="77777777" w:rsidR="001C5557" w:rsidRDefault="001C5557" w:rsidP="001C5557">
      <w:pPr>
        <w:pStyle w:val="Tokio"/>
        <w:ind w:left="360"/>
        <w:jc w:val="both"/>
        <w:rPr>
          <w:b/>
          <w:bCs/>
          <w:sz w:val="18"/>
          <w:szCs w:val="18"/>
        </w:rPr>
      </w:pPr>
    </w:p>
    <w:p w14:paraId="2F542250" w14:textId="77777777" w:rsidR="001C5557" w:rsidRDefault="001C5557" w:rsidP="001C5557">
      <w:pPr>
        <w:pStyle w:val="Tokio"/>
        <w:ind w:left="360"/>
        <w:jc w:val="both"/>
        <w:rPr>
          <w:b/>
          <w:bCs/>
          <w:sz w:val="18"/>
          <w:szCs w:val="18"/>
        </w:rPr>
      </w:pPr>
    </w:p>
    <w:p w14:paraId="47BD189B" w14:textId="77777777" w:rsidR="001C5557" w:rsidRDefault="001C5557" w:rsidP="001C5557">
      <w:pPr>
        <w:pStyle w:val="Tokio"/>
        <w:ind w:left="360"/>
        <w:jc w:val="both"/>
        <w:rPr>
          <w:b/>
          <w:bCs/>
          <w:sz w:val="18"/>
          <w:szCs w:val="18"/>
        </w:rPr>
      </w:pPr>
    </w:p>
    <w:p w14:paraId="29699310" w14:textId="77777777" w:rsidR="001C5557" w:rsidRDefault="001C5557" w:rsidP="001C5557">
      <w:pPr>
        <w:pStyle w:val="Tokio"/>
        <w:ind w:left="360"/>
        <w:jc w:val="both"/>
        <w:rPr>
          <w:b/>
          <w:bCs/>
          <w:sz w:val="18"/>
          <w:szCs w:val="18"/>
        </w:rPr>
      </w:pPr>
    </w:p>
    <w:p w14:paraId="5397FBCF" w14:textId="77777777" w:rsidR="001C5557" w:rsidRDefault="001C5557" w:rsidP="001C5557">
      <w:pPr>
        <w:pStyle w:val="Tokio"/>
        <w:ind w:left="360"/>
        <w:jc w:val="both"/>
        <w:rPr>
          <w:b/>
          <w:bCs/>
          <w:sz w:val="18"/>
          <w:szCs w:val="18"/>
        </w:rPr>
      </w:pPr>
    </w:p>
    <w:p w14:paraId="17B2F335" w14:textId="77777777" w:rsidR="001C5557" w:rsidRDefault="001C5557" w:rsidP="001C5557">
      <w:pPr>
        <w:pStyle w:val="Tokio"/>
        <w:ind w:left="360"/>
        <w:jc w:val="both"/>
        <w:rPr>
          <w:b/>
          <w:bCs/>
          <w:sz w:val="18"/>
          <w:szCs w:val="18"/>
        </w:rPr>
      </w:pPr>
    </w:p>
    <w:p w14:paraId="072A7F25" w14:textId="77777777" w:rsidR="001C5557" w:rsidRDefault="001C5557" w:rsidP="001C5557">
      <w:pPr>
        <w:pStyle w:val="Tokio"/>
        <w:ind w:left="360"/>
        <w:jc w:val="both"/>
        <w:rPr>
          <w:b/>
          <w:bCs/>
          <w:sz w:val="18"/>
          <w:szCs w:val="18"/>
        </w:rPr>
      </w:pPr>
    </w:p>
    <w:p w14:paraId="679840DE" w14:textId="77777777" w:rsidR="001C5557" w:rsidRDefault="001C5557" w:rsidP="001C5557">
      <w:pPr>
        <w:pStyle w:val="Tokio"/>
        <w:ind w:left="360"/>
        <w:jc w:val="both"/>
        <w:rPr>
          <w:b/>
          <w:bCs/>
          <w:sz w:val="18"/>
          <w:szCs w:val="18"/>
        </w:rPr>
      </w:pPr>
    </w:p>
    <w:p w14:paraId="5A1F8725" w14:textId="6058BDD8" w:rsidR="001C5557" w:rsidRPr="001C5557" w:rsidRDefault="001C5557" w:rsidP="001C5557">
      <w:pPr>
        <w:pStyle w:val="Tokio"/>
        <w:numPr>
          <w:ilvl w:val="0"/>
          <w:numId w:val="20"/>
        </w:numPr>
        <w:jc w:val="both"/>
        <w:rPr>
          <w:b/>
          <w:bCs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694080" behindDoc="0" locked="0" layoutInCell="1" allowOverlap="1" wp14:anchorId="0D5FE30D" wp14:editId="7F2AFDD4">
            <wp:simplePos x="0" y="0"/>
            <wp:positionH relativeFrom="page">
              <wp:align>center</wp:align>
            </wp:positionH>
            <wp:positionV relativeFrom="paragraph">
              <wp:posOffset>524021</wp:posOffset>
            </wp:positionV>
            <wp:extent cx="5666740" cy="3187700"/>
            <wp:effectExtent l="0" t="0" r="0" b="0"/>
            <wp:wrapTopAndBottom/>
            <wp:docPr id="1557730686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18"/>
          <w:szCs w:val="18"/>
        </w:rPr>
        <w:t>TAMBIEN PODEMOS OBSERVAR DESDE EL LISTADO DE PRODUCTOS DEL ADMINISTRADOR LA MODIFICACION DEL STOCK EN EL INVENTARIO</w:t>
      </w:r>
    </w:p>
    <w:p w14:paraId="72AE2F19" w14:textId="057A349F" w:rsidR="001C5557" w:rsidRDefault="001C5557" w:rsidP="00922022">
      <w:pPr>
        <w:pStyle w:val="Tokio"/>
        <w:ind w:left="720"/>
        <w:jc w:val="both"/>
      </w:pPr>
    </w:p>
    <w:p w14:paraId="7431403D" w14:textId="164209D9" w:rsidR="001C5557" w:rsidRDefault="001C5557" w:rsidP="00922022">
      <w:pPr>
        <w:pStyle w:val="Tokio"/>
        <w:ind w:left="720"/>
        <w:jc w:val="both"/>
      </w:pPr>
    </w:p>
    <w:p w14:paraId="1252221C" w14:textId="7BB25F9C" w:rsidR="001C5557" w:rsidRPr="001C5557" w:rsidRDefault="001C5557" w:rsidP="001C5557">
      <w:pPr>
        <w:pStyle w:val="Tokio"/>
        <w:numPr>
          <w:ilvl w:val="0"/>
          <w:numId w:val="20"/>
        </w:numPr>
        <w:jc w:val="both"/>
        <w:rPr>
          <w:b/>
          <w:bCs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AD08BA9" wp14:editId="049910ED">
            <wp:simplePos x="0" y="0"/>
            <wp:positionH relativeFrom="page">
              <wp:align>center</wp:align>
            </wp:positionH>
            <wp:positionV relativeFrom="paragraph">
              <wp:posOffset>543217</wp:posOffset>
            </wp:positionV>
            <wp:extent cx="5666740" cy="3186430"/>
            <wp:effectExtent l="0" t="0" r="0" b="0"/>
            <wp:wrapTopAndBottom/>
            <wp:docPr id="1459626750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18"/>
          <w:szCs w:val="18"/>
        </w:rPr>
        <w:t>TAMBIEN PUEDE OBSERVARSE LA MODIFICACION DEL STOCK EN EL INVENTARIO DESDE DETALLES DEL PRODUCTO</w:t>
      </w:r>
    </w:p>
    <w:p w14:paraId="170A48F5" w14:textId="670357D2" w:rsidR="00922022" w:rsidRDefault="008134F0" w:rsidP="001C5557">
      <w:pPr>
        <w:pStyle w:val="CURSO"/>
        <w:jc w:val="left"/>
        <w:rPr>
          <w:sz w:val="22"/>
        </w:rPr>
      </w:pPr>
      <w:r>
        <w:rPr>
          <w:sz w:val="22"/>
        </w:rPr>
        <w:lastRenderedPageBreak/>
        <w:t>F</w:t>
      </w:r>
      <w:r w:rsidR="001C5557" w:rsidRPr="001C5557">
        <w:rPr>
          <w:sz w:val="22"/>
        </w:rPr>
        <w:t>) REPORTES Y ANÁLISIS</w:t>
      </w:r>
    </w:p>
    <w:p w14:paraId="7B0820BE" w14:textId="77777777" w:rsidR="00753311" w:rsidRPr="001C5557" w:rsidRDefault="00753311" w:rsidP="001C5557">
      <w:pPr>
        <w:pStyle w:val="CURSO"/>
        <w:jc w:val="left"/>
        <w:rPr>
          <w:sz w:val="22"/>
        </w:rPr>
      </w:pPr>
    </w:p>
    <w:p w14:paraId="009DA5BE" w14:textId="39E9F766" w:rsidR="00922022" w:rsidRDefault="00922022" w:rsidP="001C5557">
      <w:pPr>
        <w:pStyle w:val="Tokio"/>
        <w:jc w:val="both"/>
      </w:pPr>
      <w:r>
        <w:t>- Generación de informes de ventas, compras e inventario.</w:t>
      </w:r>
    </w:p>
    <w:p w14:paraId="75005057" w14:textId="08BF2A92" w:rsidR="00CF76FC" w:rsidRDefault="00922022" w:rsidP="001C5557">
      <w:pPr>
        <w:pStyle w:val="Tokio"/>
        <w:jc w:val="both"/>
      </w:pPr>
      <w:r>
        <w:t>- Visualización de datos mediante gráficos.</w:t>
      </w:r>
    </w:p>
    <w:p w14:paraId="771AF990" w14:textId="4F542F8B" w:rsidR="001C5557" w:rsidRDefault="001C5557" w:rsidP="00922022">
      <w:pPr>
        <w:pStyle w:val="Tokio"/>
        <w:ind w:left="720"/>
        <w:jc w:val="both"/>
      </w:pPr>
    </w:p>
    <w:p w14:paraId="1B14CCB3" w14:textId="77777777" w:rsidR="00753311" w:rsidRDefault="00753311" w:rsidP="00922022">
      <w:pPr>
        <w:pStyle w:val="Tokio"/>
        <w:ind w:left="720"/>
        <w:jc w:val="both"/>
      </w:pPr>
    </w:p>
    <w:p w14:paraId="4EE71079" w14:textId="3F539795" w:rsidR="001C5557" w:rsidRPr="00753311" w:rsidRDefault="001C5557" w:rsidP="00753311">
      <w:pPr>
        <w:pStyle w:val="Tokio"/>
        <w:numPr>
          <w:ilvl w:val="0"/>
          <w:numId w:val="23"/>
        </w:numPr>
        <w:rPr>
          <w:b/>
          <w:bCs/>
          <w:sz w:val="18"/>
          <w:szCs w:val="18"/>
        </w:rPr>
      </w:pPr>
      <w:r w:rsidRPr="00753311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96128" behindDoc="0" locked="0" layoutInCell="1" allowOverlap="1" wp14:anchorId="439E9598" wp14:editId="64C2147E">
            <wp:simplePos x="0" y="0"/>
            <wp:positionH relativeFrom="page">
              <wp:align>center</wp:align>
            </wp:positionH>
            <wp:positionV relativeFrom="paragraph">
              <wp:posOffset>866494</wp:posOffset>
            </wp:positionV>
            <wp:extent cx="5672455" cy="3188335"/>
            <wp:effectExtent l="0" t="0" r="4445" b="0"/>
            <wp:wrapTopAndBottom/>
            <wp:docPr id="1386019673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53311" w:rsidRPr="00753311">
        <w:rPr>
          <w:b/>
          <w:bCs/>
          <w:sz w:val="18"/>
          <w:szCs w:val="18"/>
        </w:rPr>
        <w:t>DESDE EL DASHBOARD DEL CLIENTE PUEDE OBSERVARSE UN REPORTE DE LOS PRODUCTOS MAS COMPRADOS POR EL USUARIO, UNA GRÁFICA INDICATIVA Y UN HISTORIAL DE COMPRAS</w:t>
      </w:r>
    </w:p>
    <w:p w14:paraId="27EB7C11" w14:textId="77777777" w:rsidR="00753311" w:rsidRDefault="00753311" w:rsidP="00753311">
      <w:pPr>
        <w:pStyle w:val="Tokio"/>
        <w:ind w:left="360"/>
      </w:pPr>
    </w:p>
    <w:p w14:paraId="0AF26B60" w14:textId="77777777" w:rsidR="001C5557" w:rsidRDefault="001C5557" w:rsidP="00922022">
      <w:pPr>
        <w:pStyle w:val="Tokio"/>
        <w:ind w:left="720"/>
        <w:jc w:val="both"/>
      </w:pPr>
    </w:p>
    <w:p w14:paraId="62AC4B49" w14:textId="77777777" w:rsidR="001C5557" w:rsidRDefault="001C5557" w:rsidP="00922022">
      <w:pPr>
        <w:pStyle w:val="Tokio"/>
        <w:ind w:left="720"/>
        <w:jc w:val="both"/>
      </w:pPr>
    </w:p>
    <w:p w14:paraId="1C7ABEEF" w14:textId="4403B349" w:rsidR="001C5557" w:rsidRDefault="00753311" w:rsidP="00753311">
      <w:pPr>
        <w:pStyle w:val="Tokio"/>
        <w:numPr>
          <w:ilvl w:val="0"/>
          <w:numId w:val="22"/>
        </w:num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4525FA80" wp14:editId="638E4A37">
            <wp:simplePos x="0" y="0"/>
            <wp:positionH relativeFrom="page">
              <wp:align>center</wp:align>
            </wp:positionH>
            <wp:positionV relativeFrom="paragraph">
              <wp:posOffset>566397</wp:posOffset>
            </wp:positionV>
            <wp:extent cx="5672455" cy="3188335"/>
            <wp:effectExtent l="0" t="0" r="4445" b="0"/>
            <wp:wrapTopAndBottom/>
            <wp:docPr id="279967550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18"/>
          <w:szCs w:val="18"/>
        </w:rPr>
        <w:t>DESDE EL DASHBOARD DEL ADMINISTRADOR PUEDE OBSERVARSE COMO HA AUMENTADO EL VALOR TOTAL DEL INVENTARIO, COMO SE HAN VISTO MODIFIICADAS LAS VENTAS POR CATEGORIA, Y COMO SE HA PRODUCIDO UN STOCK BAJO DEL PRODUCTO QUE SE HA COMPRADO</w:t>
      </w:r>
    </w:p>
    <w:p w14:paraId="6C151C38" w14:textId="3831F17F" w:rsidR="001C5557" w:rsidRDefault="001C5557" w:rsidP="00922022">
      <w:pPr>
        <w:pStyle w:val="Tokio"/>
        <w:ind w:left="720"/>
        <w:jc w:val="both"/>
      </w:pPr>
    </w:p>
    <w:p w14:paraId="7A27F964" w14:textId="77777777" w:rsidR="00753311" w:rsidRDefault="00753311" w:rsidP="00922022">
      <w:pPr>
        <w:pStyle w:val="Tokio"/>
        <w:ind w:left="720"/>
        <w:jc w:val="both"/>
      </w:pPr>
    </w:p>
    <w:p w14:paraId="73E18955" w14:textId="215E659A" w:rsidR="001C5557" w:rsidRPr="00753311" w:rsidRDefault="00753311" w:rsidP="00753311">
      <w:pPr>
        <w:pStyle w:val="Tokio"/>
        <w:numPr>
          <w:ilvl w:val="0"/>
          <w:numId w:val="22"/>
        </w:numPr>
        <w:rPr>
          <w:b/>
          <w:bCs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047830DD" wp14:editId="65720DF5">
            <wp:simplePos x="0" y="0"/>
            <wp:positionH relativeFrom="page">
              <wp:align>center</wp:align>
            </wp:positionH>
            <wp:positionV relativeFrom="paragraph">
              <wp:posOffset>474952</wp:posOffset>
            </wp:positionV>
            <wp:extent cx="5672455" cy="3188335"/>
            <wp:effectExtent l="0" t="0" r="4445" b="0"/>
            <wp:wrapTopAndBottom/>
            <wp:docPr id="138292830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18"/>
          <w:szCs w:val="18"/>
        </w:rPr>
        <w:t>TAMBIEN PODEMOS OBSERVAR UN HISTORIAL DE VENTAS EN EL QUE SE VE REGISTRADA EN UN CALENDARIO CADA VENTA EN DETALLE</w:t>
      </w:r>
    </w:p>
    <w:p w14:paraId="281D2FC6" w14:textId="0AC28402" w:rsidR="00753311" w:rsidRDefault="00753311" w:rsidP="00922022">
      <w:pPr>
        <w:pStyle w:val="Tokio"/>
        <w:ind w:left="720"/>
        <w:jc w:val="both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725B7B11" wp14:editId="1698228C">
            <wp:simplePos x="0" y="0"/>
            <wp:positionH relativeFrom="column">
              <wp:posOffset>141442</wp:posOffset>
            </wp:positionH>
            <wp:positionV relativeFrom="paragraph">
              <wp:posOffset>3347833</wp:posOffset>
            </wp:positionV>
            <wp:extent cx="5672455" cy="3188335"/>
            <wp:effectExtent l="0" t="0" r="4445" b="0"/>
            <wp:wrapTopAndBottom/>
            <wp:docPr id="1451088908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35671E00" wp14:editId="02692409">
            <wp:simplePos x="0" y="0"/>
            <wp:positionH relativeFrom="column">
              <wp:posOffset>141605</wp:posOffset>
            </wp:positionH>
            <wp:positionV relativeFrom="paragraph">
              <wp:posOffset>0</wp:posOffset>
            </wp:positionV>
            <wp:extent cx="5672455" cy="3188335"/>
            <wp:effectExtent l="0" t="0" r="4445" b="0"/>
            <wp:wrapTopAndBottom/>
            <wp:docPr id="1644908481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294697" w14:textId="263CEFA6" w:rsidR="00753311" w:rsidRDefault="00753311" w:rsidP="00922022">
      <w:pPr>
        <w:pStyle w:val="Tokio"/>
        <w:ind w:left="720"/>
        <w:jc w:val="both"/>
      </w:pPr>
    </w:p>
    <w:p w14:paraId="6E091FAA" w14:textId="3C39CC74" w:rsidR="00753311" w:rsidRDefault="00753311" w:rsidP="00922022">
      <w:pPr>
        <w:pStyle w:val="Tokio"/>
        <w:ind w:left="720"/>
        <w:jc w:val="both"/>
      </w:pPr>
    </w:p>
    <w:p w14:paraId="6E5F3002" w14:textId="5034A775" w:rsidR="00753311" w:rsidRDefault="00753311" w:rsidP="00922022">
      <w:pPr>
        <w:pStyle w:val="Tokio"/>
        <w:ind w:left="720"/>
        <w:jc w:val="both"/>
      </w:pPr>
    </w:p>
    <w:p w14:paraId="58B42865" w14:textId="77777777" w:rsidR="00753311" w:rsidRDefault="00753311" w:rsidP="00922022">
      <w:pPr>
        <w:pStyle w:val="Tokio"/>
        <w:ind w:left="720"/>
        <w:jc w:val="both"/>
      </w:pPr>
    </w:p>
    <w:p w14:paraId="68921CF9" w14:textId="523D051F" w:rsidR="00922022" w:rsidRPr="00753311" w:rsidRDefault="008134F0" w:rsidP="00753311">
      <w:pPr>
        <w:pStyle w:val="CURSO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>G</w:t>
      </w:r>
      <w:r w:rsidR="00753311" w:rsidRPr="00753311">
        <w:rPr>
          <w:sz w:val="24"/>
          <w:szCs w:val="24"/>
        </w:rPr>
        <w:t>) ALERTAS</w:t>
      </w:r>
    </w:p>
    <w:p w14:paraId="31A9FB38" w14:textId="6D2B6791" w:rsidR="00F575F2" w:rsidRDefault="00922022" w:rsidP="00753311">
      <w:pPr>
        <w:pStyle w:val="Tokio"/>
        <w:jc w:val="both"/>
      </w:pPr>
      <w:r>
        <w:t>- Notificaciones de bajo stoc</w:t>
      </w:r>
      <w:r w:rsidR="00014C3C">
        <w:t>k.</w:t>
      </w:r>
    </w:p>
    <w:p w14:paraId="1580A5AC" w14:textId="48203557" w:rsidR="00753311" w:rsidRDefault="00753311" w:rsidP="00753311">
      <w:pPr>
        <w:pStyle w:val="Tokio"/>
        <w:numPr>
          <w:ilvl w:val="0"/>
          <w:numId w:val="24"/>
        </w:numPr>
      </w:pPr>
      <w:r>
        <w:rPr>
          <w:b/>
          <w:bCs/>
          <w:sz w:val="18"/>
          <w:szCs w:val="18"/>
        </w:rPr>
        <w:t>PARA EL SISTEMA DE ALERTAS DE BAJO STOCK EN EL INVENTARIO DISPONEMOS DE UNA SECCIÓN EN ‘ESTADÍSTICAS’ PARA MANEJAR LOS AVISOS A LOS PROVEEDORES Y ASI REALIZAR LOS PEDIDOS DE LOS PRODUCTOS NECESARIOS</w:t>
      </w:r>
      <w:r w:rsidR="00BC477F">
        <w:rPr>
          <w:b/>
          <w:bCs/>
          <w:sz w:val="18"/>
          <w:szCs w:val="18"/>
        </w:rPr>
        <w:t xml:space="preserve"> (por defecto la cantidad de unidades a pedir son las mínimas requeridas para que el producto deje de generar la alerta, puedes introducir la cantidad que desees)</w:t>
      </w:r>
    </w:p>
    <w:p w14:paraId="28EDC342" w14:textId="0905E578" w:rsidR="00753311" w:rsidRDefault="00BC477F" w:rsidP="00753311">
      <w:pPr>
        <w:pStyle w:val="Tokio"/>
        <w:jc w:val="both"/>
      </w:pPr>
      <w:r>
        <w:rPr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2E7AF95E" wp14:editId="743A7A0C">
            <wp:simplePos x="0" y="0"/>
            <wp:positionH relativeFrom="margin">
              <wp:align>right</wp:align>
            </wp:positionH>
            <wp:positionV relativeFrom="paragraph">
              <wp:posOffset>3445988</wp:posOffset>
            </wp:positionV>
            <wp:extent cx="5672455" cy="3188335"/>
            <wp:effectExtent l="0" t="0" r="4445" b="0"/>
            <wp:wrapTopAndBottom/>
            <wp:docPr id="2050305996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53311">
        <w:rPr>
          <w:noProof/>
        </w:rPr>
        <w:drawing>
          <wp:inline distT="0" distB="0" distL="0" distR="0" wp14:anchorId="23A7F0D2" wp14:editId="0D403B95">
            <wp:extent cx="5672455" cy="3188335"/>
            <wp:effectExtent l="0" t="0" r="4445" b="0"/>
            <wp:docPr id="1324924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BBB86" w14:textId="459C6D31" w:rsidR="00753311" w:rsidRDefault="00BC477F" w:rsidP="00014C3C">
      <w:pPr>
        <w:pStyle w:val="CURS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02272" behindDoc="0" locked="0" layoutInCell="1" allowOverlap="1" wp14:anchorId="3BB64B64" wp14:editId="55B2D60D">
            <wp:simplePos x="0" y="0"/>
            <wp:positionH relativeFrom="margin">
              <wp:align>left</wp:align>
            </wp:positionH>
            <wp:positionV relativeFrom="paragraph">
              <wp:posOffset>315</wp:posOffset>
            </wp:positionV>
            <wp:extent cx="5672455" cy="3188335"/>
            <wp:effectExtent l="0" t="0" r="4445" b="0"/>
            <wp:wrapTopAndBottom/>
            <wp:docPr id="1077574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A255D9" w14:textId="7B511577" w:rsidR="00753311" w:rsidRDefault="00BC477F" w:rsidP="00BC477F">
      <w:pPr>
        <w:pStyle w:val="Tokio"/>
        <w:numPr>
          <w:ilvl w:val="0"/>
          <w:numId w:val="24"/>
        </w:num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395B2C8" wp14:editId="0C3483D9">
            <wp:simplePos x="0" y="0"/>
            <wp:positionH relativeFrom="margin">
              <wp:align>left</wp:align>
            </wp:positionH>
            <wp:positionV relativeFrom="paragraph">
              <wp:posOffset>393970</wp:posOffset>
            </wp:positionV>
            <wp:extent cx="5672455" cy="3188335"/>
            <wp:effectExtent l="0" t="0" r="4445" b="0"/>
            <wp:wrapTopAndBottom/>
            <wp:docPr id="257690286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18"/>
          <w:szCs w:val="18"/>
        </w:rPr>
        <w:t>TAMBIEN DISPONEMOS DE UN ‘HISTORIAL DE PEDIDOS A PROVEEDORES’ EN DONDE PODREMOS OBSERVAR EN DETALLE LOS PEDIDOS REALIZADOS</w:t>
      </w:r>
    </w:p>
    <w:p w14:paraId="5C6BF162" w14:textId="1C3E9CB7" w:rsidR="00753311" w:rsidRDefault="00753311" w:rsidP="00014C3C">
      <w:pPr>
        <w:pStyle w:val="CURSO"/>
        <w:rPr>
          <w:sz w:val="24"/>
          <w:szCs w:val="24"/>
        </w:rPr>
      </w:pPr>
    </w:p>
    <w:p w14:paraId="1CCE0B75" w14:textId="37CB0A51" w:rsidR="00753311" w:rsidRDefault="00753311" w:rsidP="00014C3C">
      <w:pPr>
        <w:pStyle w:val="CURSO"/>
        <w:rPr>
          <w:sz w:val="24"/>
          <w:szCs w:val="24"/>
        </w:rPr>
      </w:pPr>
    </w:p>
    <w:p w14:paraId="62BBA204" w14:textId="24EF1CC4" w:rsidR="00753311" w:rsidRDefault="00753311" w:rsidP="00014C3C">
      <w:pPr>
        <w:pStyle w:val="CURSO"/>
        <w:rPr>
          <w:sz w:val="24"/>
          <w:szCs w:val="24"/>
        </w:rPr>
      </w:pPr>
    </w:p>
    <w:p w14:paraId="63C00A91" w14:textId="53084BAA" w:rsidR="00BC477F" w:rsidRDefault="00BC477F" w:rsidP="00BC477F">
      <w:pPr>
        <w:pStyle w:val="Tokio"/>
        <w:numPr>
          <w:ilvl w:val="0"/>
          <w:numId w:val="24"/>
        </w:num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725B6595" wp14:editId="1C33D9BA">
            <wp:simplePos x="0" y="0"/>
            <wp:positionH relativeFrom="margin">
              <wp:align>left</wp:align>
            </wp:positionH>
            <wp:positionV relativeFrom="paragraph">
              <wp:posOffset>404265</wp:posOffset>
            </wp:positionV>
            <wp:extent cx="5672455" cy="3188335"/>
            <wp:effectExtent l="0" t="0" r="4445" b="0"/>
            <wp:wrapTopAndBottom/>
            <wp:docPr id="98755736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18"/>
          <w:szCs w:val="18"/>
        </w:rPr>
        <w:t>UNA VEZ REALIZADO EL PEDIDO AL PROVEEDOR, VEREMOS REFLEJADA LA INFORMACION REFERENTE A LA NUEVA COMPRA DE LOS PRODUCTOS EN LOS GRÁFICOS DEL DASHBOARD DEL ADMINISTRADOR</w:t>
      </w:r>
    </w:p>
    <w:p w14:paraId="2D3BB94B" w14:textId="77777777" w:rsidR="00BC477F" w:rsidRDefault="00BC477F" w:rsidP="00014C3C">
      <w:pPr>
        <w:pStyle w:val="CURSO"/>
        <w:rPr>
          <w:sz w:val="24"/>
          <w:szCs w:val="24"/>
        </w:rPr>
      </w:pPr>
    </w:p>
    <w:p w14:paraId="53630BCA" w14:textId="712625A2" w:rsidR="00BC477F" w:rsidRDefault="00BC477F" w:rsidP="00BC477F">
      <w:pPr>
        <w:pStyle w:val="Tokio"/>
        <w:numPr>
          <w:ilvl w:val="0"/>
          <w:numId w:val="24"/>
        </w:numPr>
      </w:pPr>
      <w:r>
        <w:rPr>
          <w:b/>
          <w:bCs/>
          <w:sz w:val="18"/>
          <w:szCs w:val="18"/>
        </w:rPr>
        <w:t>Y TAMBIEN PODREMOS VER MODIFICADO NUEVAMENTE EL STOCK DEL PRODUCTO EN EL LISTADO DE PRODUCTOS DEL ADMINISTRADOR</w:t>
      </w:r>
    </w:p>
    <w:p w14:paraId="310AB68A" w14:textId="6FCFFECA" w:rsidR="00BC477F" w:rsidRDefault="00BC477F" w:rsidP="00014C3C">
      <w:pPr>
        <w:pStyle w:val="CURS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68763878" wp14:editId="5F7EBD5F">
            <wp:simplePos x="0" y="0"/>
            <wp:positionH relativeFrom="column">
              <wp:posOffset>-2214</wp:posOffset>
            </wp:positionH>
            <wp:positionV relativeFrom="paragraph">
              <wp:posOffset>-3490</wp:posOffset>
            </wp:positionV>
            <wp:extent cx="5672455" cy="3188335"/>
            <wp:effectExtent l="0" t="0" r="4445" b="0"/>
            <wp:wrapTopAndBottom/>
            <wp:docPr id="1902148421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7FC85D" w14:textId="59625AA1" w:rsidR="00F575F2" w:rsidRPr="00014C3C" w:rsidRDefault="00F575F2" w:rsidP="00014C3C">
      <w:pPr>
        <w:pStyle w:val="CURSO"/>
        <w:rPr>
          <w:sz w:val="24"/>
          <w:szCs w:val="24"/>
        </w:rPr>
      </w:pPr>
      <w:r w:rsidRPr="00014C3C">
        <w:rPr>
          <w:sz w:val="24"/>
          <w:szCs w:val="24"/>
        </w:rPr>
        <w:lastRenderedPageBreak/>
        <w:t>REQUISITOS NO FUNCIONALES</w:t>
      </w:r>
    </w:p>
    <w:p w14:paraId="5E3FCB41" w14:textId="0BD1025C" w:rsidR="00922022" w:rsidRDefault="00922022" w:rsidP="00922022">
      <w:pPr>
        <w:pStyle w:val="Tokio"/>
        <w:ind w:left="720"/>
        <w:jc w:val="both"/>
      </w:pPr>
      <w:r>
        <w:t>1. Rendimiento:</w:t>
      </w:r>
    </w:p>
    <w:p w14:paraId="50655BEC" w14:textId="47E78190" w:rsidR="00922022" w:rsidRDefault="00F575F2" w:rsidP="00922022">
      <w:pPr>
        <w:pStyle w:val="Tokio"/>
        <w:ind w:left="720"/>
        <w:jc w:val="both"/>
      </w:pPr>
      <w:r>
        <w:t>º</w:t>
      </w:r>
      <w:r w:rsidR="00922022">
        <w:t xml:space="preserve"> Tiempo de respuesta menor a 2 segundos para operaciones comunes.</w:t>
      </w:r>
    </w:p>
    <w:p w14:paraId="5535F969" w14:textId="577FF7DF" w:rsidR="00922022" w:rsidRDefault="00F575F2" w:rsidP="00922022">
      <w:pPr>
        <w:pStyle w:val="Tokio"/>
        <w:ind w:left="720"/>
        <w:jc w:val="both"/>
      </w:pPr>
      <w:r>
        <w:t>º</w:t>
      </w:r>
      <w:r w:rsidR="00922022">
        <w:t xml:space="preserve"> Capacidad para manejar al menos 100 usuarios concurrentes.</w:t>
      </w:r>
    </w:p>
    <w:p w14:paraId="3D6BEEBD" w14:textId="76043C2E" w:rsidR="00922022" w:rsidRDefault="00922022" w:rsidP="00922022">
      <w:pPr>
        <w:pStyle w:val="Tokio"/>
        <w:ind w:left="720"/>
        <w:jc w:val="both"/>
      </w:pPr>
      <w:r>
        <w:t>2. Seguridad:</w:t>
      </w:r>
    </w:p>
    <w:p w14:paraId="70B2B082" w14:textId="0E51F5ED" w:rsidR="00922022" w:rsidRDefault="00F575F2" w:rsidP="00922022">
      <w:pPr>
        <w:pStyle w:val="Tokio"/>
        <w:ind w:left="720"/>
        <w:jc w:val="both"/>
      </w:pPr>
      <w:r>
        <w:t>º</w:t>
      </w:r>
      <w:r w:rsidR="00922022">
        <w:t xml:space="preserve"> Autenticación segura de usuarios.</w:t>
      </w:r>
    </w:p>
    <w:p w14:paraId="122A61FE" w14:textId="222DBAB3" w:rsidR="00922022" w:rsidRDefault="00F575F2" w:rsidP="00922022">
      <w:pPr>
        <w:pStyle w:val="Tokio"/>
        <w:ind w:left="720"/>
        <w:jc w:val="both"/>
      </w:pPr>
      <w:r>
        <w:t>º</w:t>
      </w:r>
      <w:r w:rsidR="00922022">
        <w:t xml:space="preserve"> Encriptación de datos sensibles.</w:t>
      </w:r>
    </w:p>
    <w:p w14:paraId="3B11954A" w14:textId="14748A98" w:rsidR="00922022" w:rsidRDefault="00F575F2" w:rsidP="00922022">
      <w:pPr>
        <w:pStyle w:val="Tokio"/>
        <w:ind w:left="720"/>
        <w:jc w:val="both"/>
      </w:pPr>
      <w:r>
        <w:t>º</w:t>
      </w:r>
      <w:r w:rsidR="00922022">
        <w:t xml:space="preserve"> Protección contra ataques comunes (SQL </w:t>
      </w:r>
      <w:proofErr w:type="spellStart"/>
      <w:r w:rsidR="00922022">
        <w:t>injection</w:t>
      </w:r>
      <w:proofErr w:type="spellEnd"/>
      <w:r w:rsidR="00922022">
        <w:t>, XSS).</w:t>
      </w:r>
    </w:p>
    <w:p w14:paraId="03DCFF54" w14:textId="08AC5761" w:rsidR="00922022" w:rsidRDefault="00922022" w:rsidP="00922022">
      <w:pPr>
        <w:pStyle w:val="Tokio"/>
        <w:ind w:left="720"/>
        <w:jc w:val="both"/>
      </w:pPr>
      <w:r>
        <w:t>3. Usabilidad:</w:t>
      </w:r>
    </w:p>
    <w:p w14:paraId="503BE37A" w14:textId="0D10E2B3" w:rsidR="00922022" w:rsidRDefault="00F575F2" w:rsidP="00922022">
      <w:pPr>
        <w:pStyle w:val="Tokio"/>
        <w:ind w:left="720"/>
        <w:jc w:val="both"/>
      </w:pPr>
      <w:r>
        <w:t>º</w:t>
      </w:r>
      <w:r w:rsidR="00922022">
        <w:t xml:space="preserve"> Interfaz intuitiva y fácil de usar.</w:t>
      </w:r>
    </w:p>
    <w:p w14:paraId="62902433" w14:textId="322E266D" w:rsidR="00922022" w:rsidRDefault="00F575F2" w:rsidP="00922022">
      <w:pPr>
        <w:pStyle w:val="Tokio"/>
        <w:ind w:left="720"/>
        <w:jc w:val="both"/>
      </w:pPr>
      <w:r>
        <w:t>º</w:t>
      </w:r>
      <w:r w:rsidR="00922022">
        <w:t xml:space="preserve"> Diseño responsive para diferentes dispositivos.</w:t>
      </w:r>
    </w:p>
    <w:p w14:paraId="2AE63970" w14:textId="7983B472" w:rsidR="00922022" w:rsidRDefault="00922022" w:rsidP="00922022">
      <w:pPr>
        <w:pStyle w:val="Tokio"/>
        <w:ind w:left="720"/>
        <w:jc w:val="both"/>
      </w:pPr>
      <w:r>
        <w:t>4. Escalabilidad:</w:t>
      </w:r>
    </w:p>
    <w:p w14:paraId="0D060A12" w14:textId="1A59DF89" w:rsidR="00F575F2" w:rsidRDefault="00F575F2" w:rsidP="00CF76FC">
      <w:pPr>
        <w:pStyle w:val="Tokio"/>
        <w:ind w:left="720"/>
        <w:jc w:val="both"/>
      </w:pPr>
      <w:r>
        <w:t>º</w:t>
      </w:r>
      <w:r w:rsidR="00922022">
        <w:t xml:space="preserve"> Arquitectura que permita el crecimiento futuro de la aplicación.</w:t>
      </w:r>
    </w:p>
    <w:p w14:paraId="1856B3AB" w14:textId="6A2448B4" w:rsidR="00922022" w:rsidRDefault="00922022" w:rsidP="00922022">
      <w:pPr>
        <w:pStyle w:val="Tokio"/>
        <w:ind w:left="720"/>
        <w:jc w:val="both"/>
      </w:pPr>
      <w:r>
        <w:t>5. Mantenibilidad:</w:t>
      </w:r>
    </w:p>
    <w:p w14:paraId="51376144" w14:textId="27C60F32" w:rsidR="00922022" w:rsidRDefault="00F575F2" w:rsidP="00922022">
      <w:pPr>
        <w:pStyle w:val="Tokio"/>
        <w:ind w:left="720"/>
        <w:jc w:val="both"/>
      </w:pPr>
      <w:r>
        <w:t>º</w:t>
      </w:r>
      <w:r w:rsidR="00922022">
        <w:t xml:space="preserve"> Código documentado y estructurado.</w:t>
      </w:r>
    </w:p>
    <w:p w14:paraId="08AB0F99" w14:textId="093C1F98" w:rsidR="00922022" w:rsidRDefault="00F575F2" w:rsidP="00922022">
      <w:pPr>
        <w:pStyle w:val="Tokio"/>
        <w:ind w:left="720"/>
        <w:jc w:val="both"/>
      </w:pPr>
      <w:r>
        <w:t>º</w:t>
      </w:r>
      <w:r w:rsidR="00922022">
        <w:t xml:space="preserve"> Uso de patrones de diseño para facilitar futuras actualizaciones.</w:t>
      </w:r>
    </w:p>
    <w:p w14:paraId="60832C35" w14:textId="77777777" w:rsidR="00922022" w:rsidRDefault="00922022" w:rsidP="00922022">
      <w:pPr>
        <w:pStyle w:val="Tokio"/>
        <w:ind w:left="720"/>
        <w:jc w:val="both"/>
      </w:pPr>
    </w:p>
    <w:p w14:paraId="2CBCBCFF" w14:textId="67153A69" w:rsidR="00922022" w:rsidRPr="00014C3C" w:rsidRDefault="00F575F2" w:rsidP="00014C3C">
      <w:pPr>
        <w:pStyle w:val="CURSO"/>
        <w:numPr>
          <w:ilvl w:val="0"/>
          <w:numId w:val="13"/>
        </w:numPr>
        <w:rPr>
          <w:sz w:val="24"/>
          <w:szCs w:val="24"/>
        </w:rPr>
      </w:pPr>
      <w:r w:rsidRPr="00014C3C">
        <w:rPr>
          <w:sz w:val="24"/>
          <w:szCs w:val="24"/>
        </w:rPr>
        <w:t>MANUAL DE INSTALACI</w:t>
      </w:r>
      <w:r w:rsidR="00014C3C">
        <w:rPr>
          <w:sz w:val="24"/>
          <w:szCs w:val="24"/>
        </w:rPr>
        <w:t>Ó</w:t>
      </w:r>
      <w:r w:rsidRPr="00014C3C">
        <w:rPr>
          <w:sz w:val="24"/>
          <w:szCs w:val="24"/>
        </w:rPr>
        <w:t>N</w:t>
      </w:r>
    </w:p>
    <w:p w14:paraId="6A7FEF2B" w14:textId="77777777" w:rsidR="00F575F2" w:rsidRDefault="00F575F2" w:rsidP="00F575F2">
      <w:pPr>
        <w:pStyle w:val="Tokio"/>
        <w:ind w:left="720"/>
        <w:jc w:val="center"/>
      </w:pPr>
    </w:p>
    <w:p w14:paraId="3E2082AF" w14:textId="27F53F59" w:rsidR="0008293D" w:rsidRPr="0008293D" w:rsidRDefault="00F575F2" w:rsidP="0008293D">
      <w:pPr>
        <w:pStyle w:val="CURSO"/>
        <w:rPr>
          <w:sz w:val="24"/>
          <w:szCs w:val="24"/>
        </w:rPr>
      </w:pPr>
      <w:r w:rsidRPr="00014C3C">
        <w:rPr>
          <w:sz w:val="24"/>
          <w:szCs w:val="24"/>
        </w:rPr>
        <w:t>REQUISITOS PREVIOS</w:t>
      </w:r>
    </w:p>
    <w:p w14:paraId="71545E4C" w14:textId="77777777" w:rsidR="0008293D" w:rsidRDefault="0008293D" w:rsidP="0008293D">
      <w:pPr>
        <w:pStyle w:val="Tokio"/>
        <w:jc w:val="both"/>
      </w:pPr>
    </w:p>
    <w:p w14:paraId="44298318" w14:textId="15A4E0E5" w:rsidR="0008293D" w:rsidRDefault="0008293D" w:rsidP="0008293D">
      <w:pPr>
        <w:pStyle w:val="Tokio"/>
        <w:jc w:val="both"/>
      </w:pPr>
      <w:r>
        <w:t>- Python 3.8 o superior</w:t>
      </w:r>
    </w:p>
    <w:p w14:paraId="4788FDD5" w14:textId="5211C01E" w:rsidR="0008293D" w:rsidRDefault="0008293D" w:rsidP="0008293D">
      <w:pPr>
        <w:pStyle w:val="Tokio"/>
        <w:jc w:val="both"/>
      </w:pPr>
      <w:r>
        <w:t xml:space="preserve">- </w:t>
      </w:r>
      <w:proofErr w:type="spellStart"/>
      <w:r>
        <w:t>pip</w:t>
      </w:r>
      <w:proofErr w:type="spellEnd"/>
      <w:r>
        <w:t xml:space="preserve"> (gestor de paquetes de Python)</w:t>
      </w:r>
    </w:p>
    <w:p w14:paraId="6D7E9E08" w14:textId="77777777" w:rsidR="0008293D" w:rsidRDefault="0008293D" w:rsidP="0008293D">
      <w:pPr>
        <w:pStyle w:val="Tokio"/>
        <w:jc w:val="both"/>
      </w:pPr>
    </w:p>
    <w:p w14:paraId="12FCD479" w14:textId="77777777" w:rsidR="0008293D" w:rsidRDefault="0008293D" w:rsidP="0008293D">
      <w:pPr>
        <w:pStyle w:val="Tokio"/>
        <w:jc w:val="both"/>
      </w:pPr>
    </w:p>
    <w:p w14:paraId="459F0CE0" w14:textId="77777777" w:rsidR="0008293D" w:rsidRDefault="0008293D" w:rsidP="0008293D">
      <w:pPr>
        <w:pStyle w:val="Tokio"/>
        <w:jc w:val="both"/>
      </w:pPr>
    </w:p>
    <w:p w14:paraId="4EE81450" w14:textId="77777777" w:rsidR="008134F0" w:rsidRDefault="008134F0" w:rsidP="0008293D">
      <w:pPr>
        <w:pStyle w:val="Tokio"/>
        <w:jc w:val="both"/>
      </w:pPr>
    </w:p>
    <w:p w14:paraId="2D8187F4" w14:textId="086FD730" w:rsidR="0008293D" w:rsidRPr="008134F0" w:rsidRDefault="0008293D" w:rsidP="008134F0">
      <w:pPr>
        <w:pStyle w:val="CURSO"/>
        <w:rPr>
          <w:sz w:val="24"/>
          <w:szCs w:val="24"/>
        </w:rPr>
      </w:pPr>
      <w:r w:rsidRPr="008134F0">
        <w:rPr>
          <w:sz w:val="24"/>
          <w:szCs w:val="24"/>
        </w:rPr>
        <w:lastRenderedPageBreak/>
        <w:t>PASOS DE INSTALACIÓN</w:t>
      </w:r>
    </w:p>
    <w:p w14:paraId="5D49569C" w14:textId="77777777" w:rsidR="0008293D" w:rsidRDefault="0008293D" w:rsidP="0008293D">
      <w:pPr>
        <w:pStyle w:val="Tokio"/>
        <w:jc w:val="both"/>
      </w:pPr>
    </w:p>
    <w:p w14:paraId="1469606B" w14:textId="176BE6FC" w:rsidR="0008293D" w:rsidRPr="008134F0" w:rsidRDefault="008134F0" w:rsidP="0008293D">
      <w:pPr>
        <w:pStyle w:val="Tokio"/>
        <w:jc w:val="both"/>
        <w:rPr>
          <w:b/>
          <w:bCs/>
        </w:rPr>
      </w:pPr>
      <w:r>
        <w:rPr>
          <w:b/>
          <w:bCs/>
        </w:rPr>
        <w:t>1</w:t>
      </w:r>
      <w:r w:rsidR="0008293D" w:rsidRPr="008134F0">
        <w:rPr>
          <w:b/>
          <w:bCs/>
        </w:rPr>
        <w:t>. CREAR Y ACTIVAR UN ENTORNO VIRTUAL:</w:t>
      </w:r>
    </w:p>
    <w:p w14:paraId="186BAEE7" w14:textId="77777777" w:rsidR="008134F0" w:rsidRDefault="008134F0" w:rsidP="0008293D">
      <w:pPr>
        <w:pStyle w:val="Tokio"/>
        <w:jc w:val="both"/>
      </w:pPr>
    </w:p>
    <w:p w14:paraId="29A4965B" w14:textId="77777777" w:rsidR="0008293D" w:rsidRDefault="0008293D" w:rsidP="0008293D">
      <w:pPr>
        <w:pStyle w:val="Tokio"/>
        <w:jc w:val="both"/>
      </w:pPr>
      <w:proofErr w:type="spellStart"/>
      <w:r>
        <w:t>python</w:t>
      </w:r>
      <w:proofErr w:type="spellEnd"/>
      <w:r>
        <w:t xml:space="preserve"> -m </w:t>
      </w:r>
      <w:proofErr w:type="spellStart"/>
      <w:r>
        <w:t>venv</w:t>
      </w:r>
      <w:proofErr w:type="spellEnd"/>
      <w:r>
        <w:t xml:space="preserve"> </w:t>
      </w:r>
      <w:proofErr w:type="spellStart"/>
      <w:r>
        <w:t>venv</w:t>
      </w:r>
      <w:proofErr w:type="spellEnd"/>
    </w:p>
    <w:p w14:paraId="2A28DE5A" w14:textId="77777777" w:rsidR="0008293D" w:rsidRPr="008134F0" w:rsidRDefault="0008293D" w:rsidP="0008293D">
      <w:pPr>
        <w:pStyle w:val="Tokio"/>
        <w:jc w:val="both"/>
        <w:rPr>
          <w:b/>
          <w:bCs/>
        </w:rPr>
      </w:pPr>
      <w:proofErr w:type="spellStart"/>
      <w:r>
        <w:t>source</w:t>
      </w:r>
      <w:proofErr w:type="spellEnd"/>
      <w:r>
        <w:t xml:space="preserve"> </w:t>
      </w:r>
      <w:proofErr w:type="spellStart"/>
      <w:r>
        <w:t>venv</w:t>
      </w:r>
      <w:proofErr w:type="spellEnd"/>
      <w:r>
        <w:t>/</w:t>
      </w:r>
      <w:proofErr w:type="spellStart"/>
      <w:r>
        <w:t>bin</w:t>
      </w:r>
      <w:proofErr w:type="spellEnd"/>
      <w:r>
        <w:t>/</w:t>
      </w:r>
      <w:proofErr w:type="spellStart"/>
      <w:proofErr w:type="gramStart"/>
      <w:r>
        <w:t>activate</w:t>
      </w:r>
      <w:proofErr w:type="spellEnd"/>
      <w:r>
        <w:t xml:space="preserve">  </w:t>
      </w:r>
      <w:r w:rsidRPr="008134F0">
        <w:rPr>
          <w:b/>
          <w:bCs/>
        </w:rPr>
        <w:t>#</w:t>
      </w:r>
      <w:proofErr w:type="gramEnd"/>
      <w:r w:rsidRPr="008134F0">
        <w:rPr>
          <w:b/>
          <w:bCs/>
        </w:rPr>
        <w:t xml:space="preserve"> En Windows: </w:t>
      </w:r>
      <w:proofErr w:type="spellStart"/>
      <w:r w:rsidRPr="008134F0">
        <w:rPr>
          <w:b/>
          <w:bCs/>
        </w:rPr>
        <w:t>venv</w:t>
      </w:r>
      <w:proofErr w:type="spellEnd"/>
      <w:r w:rsidRPr="008134F0">
        <w:rPr>
          <w:b/>
          <w:bCs/>
        </w:rPr>
        <w:t>\Scripts\</w:t>
      </w:r>
      <w:proofErr w:type="spellStart"/>
      <w:r w:rsidRPr="008134F0">
        <w:rPr>
          <w:b/>
          <w:bCs/>
        </w:rPr>
        <w:t>activate</w:t>
      </w:r>
      <w:proofErr w:type="spellEnd"/>
    </w:p>
    <w:p w14:paraId="57FC74D6" w14:textId="77777777" w:rsidR="0008293D" w:rsidRDefault="0008293D" w:rsidP="0008293D">
      <w:pPr>
        <w:pStyle w:val="Tokio"/>
        <w:jc w:val="both"/>
      </w:pPr>
    </w:p>
    <w:p w14:paraId="0B1B26E3" w14:textId="219DDCD4" w:rsidR="0008293D" w:rsidRPr="008134F0" w:rsidRDefault="008134F0" w:rsidP="0008293D">
      <w:pPr>
        <w:pStyle w:val="Tokio"/>
        <w:jc w:val="both"/>
        <w:rPr>
          <w:b/>
          <w:bCs/>
        </w:rPr>
      </w:pPr>
      <w:r>
        <w:rPr>
          <w:b/>
          <w:bCs/>
        </w:rPr>
        <w:t>2</w:t>
      </w:r>
      <w:r w:rsidR="0008293D" w:rsidRPr="008134F0">
        <w:rPr>
          <w:b/>
          <w:bCs/>
        </w:rPr>
        <w:t>. INSTALAR LAS DEPENDENCIAS:</w:t>
      </w:r>
    </w:p>
    <w:p w14:paraId="094A6DDD" w14:textId="72C76F8E" w:rsidR="0008293D" w:rsidRDefault="0008293D" w:rsidP="0008293D">
      <w:pPr>
        <w:pStyle w:val="Tokio"/>
        <w:jc w:val="both"/>
      </w:pPr>
    </w:p>
    <w:p w14:paraId="655C15D9" w14:textId="792ABDD2" w:rsidR="0008293D" w:rsidRDefault="0008293D" w:rsidP="0008293D">
      <w:pPr>
        <w:pStyle w:val="Tokio"/>
        <w:jc w:val="both"/>
      </w:pPr>
      <w:proofErr w:type="spellStart"/>
      <w:r>
        <w:t>pip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-r requirements.txt</w:t>
      </w:r>
    </w:p>
    <w:p w14:paraId="18BF0DD6" w14:textId="77777777" w:rsidR="0008293D" w:rsidRDefault="0008293D" w:rsidP="0008293D">
      <w:pPr>
        <w:pStyle w:val="Tokio"/>
        <w:jc w:val="both"/>
      </w:pPr>
    </w:p>
    <w:p w14:paraId="748282B6" w14:textId="28722794" w:rsidR="0008293D" w:rsidRPr="008134F0" w:rsidRDefault="008134F0" w:rsidP="0008293D">
      <w:pPr>
        <w:pStyle w:val="Tokio"/>
        <w:jc w:val="both"/>
        <w:rPr>
          <w:b/>
          <w:bCs/>
        </w:rPr>
      </w:pPr>
      <w:r>
        <w:rPr>
          <w:b/>
          <w:bCs/>
        </w:rPr>
        <w:t>3</w:t>
      </w:r>
      <w:r w:rsidR="0008293D" w:rsidRPr="008134F0">
        <w:rPr>
          <w:b/>
          <w:bCs/>
        </w:rPr>
        <w:t>. CONFIGURAR LAS VARIABLES DEL ENTORNO:</w:t>
      </w:r>
    </w:p>
    <w:p w14:paraId="43C1D06F" w14:textId="3CDA4591" w:rsidR="0008293D" w:rsidRDefault="0008293D" w:rsidP="0008293D">
      <w:pPr>
        <w:pStyle w:val="Tokio"/>
        <w:jc w:val="both"/>
      </w:pPr>
      <w:r>
        <w:t xml:space="preserve">Crea un archivo </w:t>
      </w:r>
      <w:proofErr w:type="gramStart"/>
      <w:r>
        <w:t>`.</w:t>
      </w:r>
      <w:proofErr w:type="spellStart"/>
      <w:r>
        <w:t>env</w:t>
      </w:r>
      <w:proofErr w:type="spellEnd"/>
      <w:proofErr w:type="gramEnd"/>
      <w:r>
        <w:t>` en el directorio raíz del proyecto y añade:</w:t>
      </w:r>
    </w:p>
    <w:p w14:paraId="7D65FE99" w14:textId="77777777" w:rsidR="0008293D" w:rsidRDefault="0008293D" w:rsidP="0008293D">
      <w:pPr>
        <w:pStyle w:val="Tokio"/>
        <w:jc w:val="both"/>
      </w:pPr>
    </w:p>
    <w:p w14:paraId="4CE53056" w14:textId="77777777" w:rsidR="0008293D" w:rsidRDefault="0008293D" w:rsidP="0008293D">
      <w:pPr>
        <w:pStyle w:val="Tokio"/>
        <w:jc w:val="both"/>
      </w:pPr>
      <w:r>
        <w:t>FLASK_APP=main.py</w:t>
      </w:r>
    </w:p>
    <w:p w14:paraId="0F7C3DB8" w14:textId="77777777" w:rsidR="0008293D" w:rsidRDefault="0008293D" w:rsidP="0008293D">
      <w:pPr>
        <w:pStyle w:val="Tokio"/>
        <w:jc w:val="both"/>
      </w:pPr>
      <w:r>
        <w:t>FLASK_ENV=</w:t>
      </w:r>
      <w:proofErr w:type="spellStart"/>
      <w:r>
        <w:t>development</w:t>
      </w:r>
      <w:proofErr w:type="spellEnd"/>
    </w:p>
    <w:p w14:paraId="2C587398" w14:textId="77777777" w:rsidR="0008293D" w:rsidRDefault="0008293D" w:rsidP="0008293D">
      <w:pPr>
        <w:pStyle w:val="Tokio"/>
        <w:jc w:val="both"/>
      </w:pPr>
      <w:r>
        <w:t>SECRET_KEY=</w:t>
      </w:r>
      <w:proofErr w:type="spellStart"/>
      <w:r>
        <w:t>tu_clave_secreta_muy_segura</w:t>
      </w:r>
      <w:proofErr w:type="spellEnd"/>
    </w:p>
    <w:p w14:paraId="58574717" w14:textId="77777777" w:rsidR="0008293D" w:rsidRDefault="0008293D" w:rsidP="0008293D">
      <w:pPr>
        <w:pStyle w:val="Tokio"/>
        <w:jc w:val="both"/>
      </w:pPr>
      <w:r>
        <w:t>SQLALCHEMY_DATABASE_URI=sqlite:///suministros.db</w:t>
      </w:r>
    </w:p>
    <w:p w14:paraId="274F1207" w14:textId="77777777" w:rsidR="0008293D" w:rsidRDefault="0008293D" w:rsidP="0008293D">
      <w:pPr>
        <w:pStyle w:val="Tokio"/>
        <w:jc w:val="both"/>
      </w:pPr>
      <w:r>
        <w:t>MAIL_SERVER=smtp.example.com</w:t>
      </w:r>
    </w:p>
    <w:p w14:paraId="1F7353C3" w14:textId="77777777" w:rsidR="0008293D" w:rsidRDefault="0008293D" w:rsidP="0008293D">
      <w:pPr>
        <w:pStyle w:val="Tokio"/>
        <w:jc w:val="both"/>
      </w:pPr>
      <w:r>
        <w:t>MAIL_PORT=587</w:t>
      </w:r>
    </w:p>
    <w:p w14:paraId="266122AE" w14:textId="77777777" w:rsidR="0008293D" w:rsidRDefault="0008293D" w:rsidP="0008293D">
      <w:pPr>
        <w:pStyle w:val="Tokio"/>
        <w:jc w:val="both"/>
      </w:pPr>
      <w:r>
        <w:t>MAIL_USE_TLS=True</w:t>
      </w:r>
    </w:p>
    <w:p w14:paraId="777C2195" w14:textId="77777777" w:rsidR="0008293D" w:rsidRDefault="0008293D" w:rsidP="0008293D">
      <w:pPr>
        <w:pStyle w:val="Tokio"/>
        <w:jc w:val="both"/>
      </w:pPr>
      <w:r>
        <w:t>MAIL_USERNAME=[your-email@example.com](mailto:your-email@example.com)</w:t>
      </w:r>
    </w:p>
    <w:p w14:paraId="7021500E" w14:textId="77777777" w:rsidR="0008293D" w:rsidRDefault="0008293D" w:rsidP="0008293D">
      <w:pPr>
        <w:pStyle w:val="Tokio"/>
        <w:jc w:val="both"/>
      </w:pPr>
      <w:r>
        <w:t>MAIL_PASSWORD=</w:t>
      </w:r>
      <w:proofErr w:type="spellStart"/>
      <w:r>
        <w:t>your-password</w:t>
      </w:r>
      <w:proofErr w:type="spellEnd"/>
    </w:p>
    <w:p w14:paraId="7DCCE149" w14:textId="1A39212D" w:rsidR="0008293D" w:rsidRDefault="0008293D" w:rsidP="0008293D">
      <w:pPr>
        <w:pStyle w:val="Tokio"/>
        <w:jc w:val="both"/>
      </w:pPr>
    </w:p>
    <w:p w14:paraId="37EB9A77" w14:textId="77777777" w:rsidR="0008293D" w:rsidRDefault="0008293D" w:rsidP="0008293D">
      <w:pPr>
        <w:pStyle w:val="Tokio"/>
        <w:jc w:val="both"/>
      </w:pPr>
      <w:r>
        <w:t>Asegúrate de reemplazar los valores de MAIL_* con la configuración real de tu servidor SMTP.</w:t>
      </w:r>
    </w:p>
    <w:p w14:paraId="6491A543" w14:textId="77777777" w:rsidR="0008293D" w:rsidRDefault="0008293D" w:rsidP="0008293D">
      <w:pPr>
        <w:pStyle w:val="Tokio"/>
        <w:jc w:val="both"/>
      </w:pPr>
    </w:p>
    <w:p w14:paraId="38E6B30E" w14:textId="77777777" w:rsidR="008134F0" w:rsidRDefault="008134F0" w:rsidP="0008293D">
      <w:pPr>
        <w:pStyle w:val="Tokio"/>
        <w:jc w:val="both"/>
      </w:pPr>
    </w:p>
    <w:p w14:paraId="33B9EBEF" w14:textId="77777777" w:rsidR="008134F0" w:rsidRDefault="008134F0" w:rsidP="0008293D">
      <w:pPr>
        <w:pStyle w:val="Tokio"/>
        <w:jc w:val="both"/>
      </w:pPr>
    </w:p>
    <w:p w14:paraId="75EB77E1" w14:textId="462051DC" w:rsidR="0008293D" w:rsidRPr="008134F0" w:rsidRDefault="008134F0" w:rsidP="0008293D">
      <w:pPr>
        <w:pStyle w:val="Tokio"/>
        <w:jc w:val="both"/>
        <w:rPr>
          <w:b/>
          <w:bCs/>
        </w:rPr>
      </w:pPr>
      <w:r>
        <w:rPr>
          <w:b/>
          <w:bCs/>
        </w:rPr>
        <w:lastRenderedPageBreak/>
        <w:t>4</w:t>
      </w:r>
      <w:r w:rsidR="0008293D" w:rsidRPr="008134F0">
        <w:rPr>
          <w:b/>
          <w:bCs/>
        </w:rPr>
        <w:t>. INICIALIZAR LA BASE DE DATOS:</w:t>
      </w:r>
    </w:p>
    <w:p w14:paraId="6562FC4E" w14:textId="77777777" w:rsidR="0008293D" w:rsidRDefault="0008293D" w:rsidP="0008293D">
      <w:pPr>
        <w:pStyle w:val="Tokio"/>
        <w:jc w:val="both"/>
      </w:pPr>
    </w:p>
    <w:p w14:paraId="2176290F" w14:textId="77777777" w:rsidR="0008293D" w:rsidRDefault="0008293D" w:rsidP="0008293D">
      <w:pPr>
        <w:pStyle w:val="Tokio"/>
        <w:jc w:val="both"/>
      </w:pPr>
      <w:proofErr w:type="spellStart"/>
      <w:r>
        <w:t>flask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4D11ED6E" w14:textId="77777777" w:rsidR="0008293D" w:rsidRDefault="0008293D" w:rsidP="0008293D">
      <w:pPr>
        <w:pStyle w:val="Tokio"/>
        <w:jc w:val="both"/>
      </w:pPr>
      <w:proofErr w:type="spellStart"/>
      <w:r>
        <w:t>flask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migrate</w:t>
      </w:r>
      <w:proofErr w:type="spellEnd"/>
    </w:p>
    <w:p w14:paraId="43CE6BA7" w14:textId="77777777" w:rsidR="0008293D" w:rsidRDefault="0008293D" w:rsidP="0008293D">
      <w:pPr>
        <w:pStyle w:val="Tokio"/>
        <w:jc w:val="both"/>
      </w:pPr>
      <w:proofErr w:type="spellStart"/>
      <w:r>
        <w:t>flask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upgrade</w:t>
      </w:r>
      <w:proofErr w:type="spellEnd"/>
    </w:p>
    <w:p w14:paraId="54376516" w14:textId="35C13A62" w:rsidR="0008293D" w:rsidRDefault="0008293D" w:rsidP="0008293D">
      <w:pPr>
        <w:pStyle w:val="Tokio"/>
        <w:jc w:val="both"/>
      </w:pPr>
    </w:p>
    <w:p w14:paraId="401BE3C7" w14:textId="5764CFFB" w:rsidR="0008293D" w:rsidRPr="008134F0" w:rsidRDefault="008134F0" w:rsidP="0008293D">
      <w:pPr>
        <w:pStyle w:val="Tokio"/>
        <w:jc w:val="both"/>
        <w:rPr>
          <w:b/>
          <w:bCs/>
        </w:rPr>
      </w:pPr>
      <w:r>
        <w:rPr>
          <w:b/>
          <w:bCs/>
        </w:rPr>
        <w:t>5</w:t>
      </w:r>
      <w:r w:rsidR="0008293D" w:rsidRPr="008134F0">
        <w:rPr>
          <w:b/>
          <w:bCs/>
        </w:rPr>
        <w:t>.</w:t>
      </w:r>
      <w:r w:rsidR="004C7B9C">
        <w:rPr>
          <w:b/>
          <w:bCs/>
        </w:rPr>
        <w:t xml:space="preserve"> </w:t>
      </w:r>
      <w:r w:rsidR="0008293D" w:rsidRPr="008134F0">
        <w:rPr>
          <w:b/>
          <w:bCs/>
        </w:rPr>
        <w:t>POBLAR LA BASE DE DATOS CON DATOS DE EJEMPLO:</w:t>
      </w:r>
    </w:p>
    <w:p w14:paraId="3D65C5D1" w14:textId="0CDC91EF" w:rsidR="008134F0" w:rsidRDefault="008134F0" w:rsidP="0008293D">
      <w:pPr>
        <w:pStyle w:val="Tokio"/>
        <w:jc w:val="both"/>
      </w:pPr>
      <w:r>
        <w:t>(Se crearán y añadirán automáticamente ejemplos de 100 productos, 10 proveedores, 10 usuarios, compras y ventas)</w:t>
      </w:r>
    </w:p>
    <w:p w14:paraId="5090915D" w14:textId="77777777" w:rsidR="008134F0" w:rsidRDefault="008134F0" w:rsidP="0008293D">
      <w:pPr>
        <w:pStyle w:val="Tokio"/>
        <w:jc w:val="both"/>
      </w:pPr>
    </w:p>
    <w:p w14:paraId="7B339ACE" w14:textId="7B10CD9C" w:rsidR="0008293D" w:rsidRDefault="0008293D" w:rsidP="0008293D">
      <w:pPr>
        <w:pStyle w:val="Tokio"/>
        <w:jc w:val="both"/>
      </w:pPr>
      <w:proofErr w:type="spellStart"/>
      <w:r>
        <w:t>python</w:t>
      </w:r>
      <w:proofErr w:type="spellEnd"/>
      <w:r>
        <w:t xml:space="preserve"> populate_db.py</w:t>
      </w:r>
    </w:p>
    <w:p w14:paraId="05C6B9AA" w14:textId="77777777" w:rsidR="0008293D" w:rsidRDefault="0008293D" w:rsidP="0008293D">
      <w:pPr>
        <w:pStyle w:val="Tokio"/>
        <w:jc w:val="both"/>
      </w:pPr>
    </w:p>
    <w:p w14:paraId="72E1CB6C" w14:textId="419CA0D2" w:rsidR="0008293D" w:rsidRPr="008134F0" w:rsidRDefault="008134F0" w:rsidP="0008293D">
      <w:pPr>
        <w:pStyle w:val="Tokio"/>
        <w:jc w:val="both"/>
        <w:rPr>
          <w:b/>
          <w:bCs/>
        </w:rPr>
      </w:pPr>
      <w:r>
        <w:rPr>
          <w:b/>
          <w:bCs/>
        </w:rPr>
        <w:t>6</w:t>
      </w:r>
      <w:r w:rsidR="0008293D" w:rsidRPr="008134F0">
        <w:rPr>
          <w:b/>
          <w:bCs/>
        </w:rPr>
        <w:t>. EJECUTAR LA APLICACIÓN:</w:t>
      </w:r>
    </w:p>
    <w:p w14:paraId="083AF8FB" w14:textId="77777777" w:rsidR="008134F0" w:rsidRDefault="008134F0" w:rsidP="0008293D">
      <w:pPr>
        <w:pStyle w:val="Tokio"/>
        <w:jc w:val="both"/>
      </w:pPr>
    </w:p>
    <w:p w14:paraId="1F63A4F1" w14:textId="7C8CD7C4" w:rsidR="0008293D" w:rsidRDefault="0008293D" w:rsidP="0008293D">
      <w:pPr>
        <w:pStyle w:val="Tokio"/>
        <w:jc w:val="both"/>
      </w:pPr>
      <w:proofErr w:type="spellStart"/>
      <w:r>
        <w:t>flask</w:t>
      </w:r>
      <w:proofErr w:type="spellEnd"/>
      <w:r>
        <w:t xml:space="preserve"> run</w:t>
      </w:r>
    </w:p>
    <w:p w14:paraId="4CBB695F" w14:textId="77777777" w:rsidR="0008293D" w:rsidRDefault="0008293D" w:rsidP="0008293D">
      <w:pPr>
        <w:pStyle w:val="Tokio"/>
        <w:jc w:val="both"/>
      </w:pPr>
    </w:p>
    <w:p w14:paraId="4CC647B7" w14:textId="12044999" w:rsidR="0008293D" w:rsidRPr="008134F0" w:rsidRDefault="008134F0" w:rsidP="0008293D">
      <w:pPr>
        <w:pStyle w:val="Tokio"/>
        <w:jc w:val="both"/>
        <w:rPr>
          <w:b/>
          <w:bCs/>
        </w:rPr>
      </w:pPr>
      <w:r>
        <w:rPr>
          <w:b/>
          <w:bCs/>
        </w:rPr>
        <w:t>7</w:t>
      </w:r>
      <w:r w:rsidR="0008293D" w:rsidRPr="008134F0">
        <w:rPr>
          <w:b/>
          <w:bCs/>
        </w:rPr>
        <w:t>. ACCEDER A LA APLICACIÓN:</w:t>
      </w:r>
    </w:p>
    <w:p w14:paraId="71833E2E" w14:textId="77777777" w:rsidR="008134F0" w:rsidRDefault="008134F0" w:rsidP="0008293D">
      <w:pPr>
        <w:pStyle w:val="Tokio"/>
        <w:jc w:val="both"/>
      </w:pPr>
    </w:p>
    <w:p w14:paraId="6DBA0807" w14:textId="77777777" w:rsidR="0008293D" w:rsidRDefault="0008293D" w:rsidP="0008293D">
      <w:pPr>
        <w:pStyle w:val="Tokio"/>
        <w:jc w:val="both"/>
      </w:pPr>
      <w:r>
        <w:t>Abre un navegador y visita `http://localhost:5000`</w:t>
      </w:r>
    </w:p>
    <w:p w14:paraId="14D2D880" w14:textId="77777777" w:rsidR="0008293D" w:rsidRDefault="0008293D" w:rsidP="0008293D">
      <w:pPr>
        <w:pStyle w:val="Tokio"/>
        <w:jc w:val="both"/>
      </w:pPr>
    </w:p>
    <w:p w14:paraId="77C865F6" w14:textId="77777777" w:rsidR="0008293D" w:rsidRPr="008134F0" w:rsidRDefault="0008293D" w:rsidP="0008293D">
      <w:pPr>
        <w:pStyle w:val="Tokio"/>
        <w:jc w:val="both"/>
        <w:rPr>
          <w:b/>
          <w:bCs/>
        </w:rPr>
      </w:pPr>
      <w:r w:rsidRPr="008134F0">
        <w:rPr>
          <w:b/>
          <w:bCs/>
        </w:rPr>
        <w:t>## NOTAS ADICIONALES</w:t>
      </w:r>
    </w:p>
    <w:p w14:paraId="5DFC88CC" w14:textId="77777777" w:rsidR="0008293D" w:rsidRDefault="0008293D" w:rsidP="0008293D">
      <w:pPr>
        <w:pStyle w:val="Tokio"/>
        <w:jc w:val="both"/>
      </w:pPr>
    </w:p>
    <w:p w14:paraId="774B4B3C" w14:textId="5ACC9D33" w:rsidR="004C7B9C" w:rsidRDefault="004C7B9C" w:rsidP="0008293D">
      <w:pPr>
        <w:pStyle w:val="Tokio"/>
        <w:jc w:val="both"/>
      </w:pPr>
      <w:r>
        <w:t>- Por defecto tendremos creada una cuenta de carácter ‘Administrador’ con el siguiente usuario y contraseña: ‘</w:t>
      </w:r>
      <w:proofErr w:type="spellStart"/>
      <w:r>
        <w:t>admin</w:t>
      </w:r>
      <w:proofErr w:type="spellEnd"/>
      <w:r>
        <w:t>’ y ‘admin123’.</w:t>
      </w:r>
    </w:p>
    <w:p w14:paraId="3C18F2D2" w14:textId="77777777" w:rsidR="0008293D" w:rsidRDefault="0008293D" w:rsidP="0008293D">
      <w:pPr>
        <w:pStyle w:val="Tokio"/>
        <w:jc w:val="both"/>
      </w:pPr>
      <w:r>
        <w:t xml:space="preserve">- Asegúrate de que el directorio 'logs' exista en la raíz del proyecto para el correcto funcionamiento del sistema de </w:t>
      </w:r>
      <w:proofErr w:type="spellStart"/>
      <w:r>
        <w:t>logging</w:t>
      </w:r>
      <w:proofErr w:type="spellEnd"/>
      <w:r>
        <w:t>.</w:t>
      </w:r>
    </w:p>
    <w:p w14:paraId="18AF425A" w14:textId="6293E9CD" w:rsidR="00922022" w:rsidRDefault="0008293D" w:rsidP="0008293D">
      <w:pPr>
        <w:pStyle w:val="Tokio"/>
        <w:jc w:val="both"/>
      </w:pPr>
      <w:r>
        <w:t>- Revisa y ajusta la configuración de seguridad antes de desplegar en un entorno de producción.</w:t>
      </w:r>
    </w:p>
    <w:p w14:paraId="66F86D99" w14:textId="77777777" w:rsidR="008134F0" w:rsidRDefault="008134F0" w:rsidP="0008293D">
      <w:pPr>
        <w:pStyle w:val="Tokio"/>
        <w:jc w:val="both"/>
      </w:pPr>
    </w:p>
    <w:p w14:paraId="23067190" w14:textId="77777777" w:rsidR="008134F0" w:rsidRDefault="008134F0" w:rsidP="0008293D">
      <w:pPr>
        <w:pStyle w:val="Tokio"/>
        <w:jc w:val="both"/>
      </w:pPr>
    </w:p>
    <w:p w14:paraId="1D04BE9B" w14:textId="77777777" w:rsidR="008134F0" w:rsidRDefault="008134F0" w:rsidP="0008293D">
      <w:pPr>
        <w:pStyle w:val="Tokio"/>
        <w:jc w:val="both"/>
      </w:pPr>
    </w:p>
    <w:p w14:paraId="7D4D51F4" w14:textId="165A0743" w:rsidR="00922022" w:rsidRPr="00014C3C" w:rsidRDefault="00922022" w:rsidP="00014C3C">
      <w:pPr>
        <w:pStyle w:val="CURSO"/>
        <w:numPr>
          <w:ilvl w:val="0"/>
          <w:numId w:val="13"/>
        </w:numPr>
        <w:rPr>
          <w:sz w:val="24"/>
          <w:szCs w:val="24"/>
        </w:rPr>
      </w:pPr>
      <w:r w:rsidRPr="00014C3C">
        <w:rPr>
          <w:sz w:val="24"/>
          <w:szCs w:val="24"/>
        </w:rPr>
        <w:t>CONCLUSIONES</w:t>
      </w:r>
    </w:p>
    <w:p w14:paraId="30DA161C" w14:textId="77777777" w:rsidR="00F575F2" w:rsidRDefault="00F575F2" w:rsidP="00F575F2">
      <w:pPr>
        <w:pStyle w:val="Tokio"/>
        <w:ind w:left="720"/>
      </w:pPr>
    </w:p>
    <w:p w14:paraId="733F3B36" w14:textId="77694DC8" w:rsidR="00922022" w:rsidRDefault="00922022" w:rsidP="00922022">
      <w:pPr>
        <w:pStyle w:val="Tokio"/>
        <w:ind w:left="720"/>
        <w:jc w:val="both"/>
      </w:pPr>
      <w:r w:rsidRPr="00922022">
        <w:t>El Sistema de Gestión de Inventario desarrollado cumple con los objetivos establecidos, proporcionando una solución eficiente y fácil de usar para la gestión de inventario, ventas y compras. La aplicación demuestra la capacidad de integrar tecnologías modernas para crear una herramienta robusta y escalable.</w:t>
      </w:r>
    </w:p>
    <w:p w14:paraId="210E5B0C" w14:textId="77777777" w:rsidR="009A5825" w:rsidRDefault="009A5825" w:rsidP="00922022">
      <w:pPr>
        <w:pStyle w:val="Tokio"/>
        <w:ind w:left="720"/>
        <w:jc w:val="both"/>
      </w:pPr>
    </w:p>
    <w:p w14:paraId="4D73B2D8" w14:textId="16D552A2" w:rsidR="00922022" w:rsidRPr="00014C3C" w:rsidRDefault="00922022" w:rsidP="00014C3C">
      <w:pPr>
        <w:pStyle w:val="CURSO"/>
        <w:rPr>
          <w:sz w:val="24"/>
          <w:szCs w:val="24"/>
        </w:rPr>
      </w:pPr>
      <w:r w:rsidRPr="00014C3C">
        <w:rPr>
          <w:sz w:val="24"/>
          <w:szCs w:val="24"/>
        </w:rPr>
        <w:t>APRENDIZAJES Y EXPERIENCIAS ADQUIRIDAS</w:t>
      </w:r>
    </w:p>
    <w:p w14:paraId="345C80B3" w14:textId="77777777" w:rsidR="00F575F2" w:rsidRDefault="00F575F2" w:rsidP="00922022">
      <w:pPr>
        <w:pStyle w:val="Tokio"/>
        <w:ind w:left="720"/>
        <w:jc w:val="both"/>
      </w:pPr>
    </w:p>
    <w:p w14:paraId="1BA1F44F" w14:textId="77777777" w:rsidR="00922022" w:rsidRDefault="00922022" w:rsidP="00922022">
      <w:pPr>
        <w:pStyle w:val="Tokio"/>
        <w:ind w:left="720"/>
        <w:jc w:val="both"/>
      </w:pPr>
      <w:r>
        <w:t>Importancia de una planificación detallada y una definición clara de requisitos.</w:t>
      </w:r>
    </w:p>
    <w:p w14:paraId="2F262E8D" w14:textId="77777777" w:rsidR="00922022" w:rsidRDefault="00922022" w:rsidP="00922022">
      <w:pPr>
        <w:pStyle w:val="Tokio"/>
        <w:ind w:left="720"/>
        <w:jc w:val="both"/>
      </w:pPr>
      <w:r>
        <w:t>Valor de la elección adecuada de tecnologías para el alcance del proyecto.</w:t>
      </w:r>
    </w:p>
    <w:p w14:paraId="66D4A55F" w14:textId="77777777" w:rsidR="00922022" w:rsidRDefault="00922022" w:rsidP="00922022">
      <w:pPr>
        <w:pStyle w:val="Tokio"/>
        <w:ind w:left="720"/>
        <w:jc w:val="both"/>
      </w:pPr>
      <w:r>
        <w:t>Beneficios de un diseño modular y bien estructurado para la mantenibilidad.</w:t>
      </w:r>
    </w:p>
    <w:p w14:paraId="12B6C4B5" w14:textId="6AC30B45" w:rsidR="00922022" w:rsidRDefault="00922022" w:rsidP="00922022">
      <w:pPr>
        <w:pStyle w:val="Tokio"/>
        <w:ind w:left="720"/>
        <w:jc w:val="both"/>
      </w:pPr>
      <w:r>
        <w:t>Importancia de la seguridad y la experiencia del usuario en aplicaciones web.</w:t>
      </w:r>
    </w:p>
    <w:p w14:paraId="218954F2" w14:textId="77777777" w:rsidR="00F575F2" w:rsidRDefault="00F575F2" w:rsidP="00922022">
      <w:pPr>
        <w:pStyle w:val="Tokio"/>
        <w:ind w:left="720"/>
        <w:jc w:val="both"/>
      </w:pPr>
    </w:p>
    <w:p w14:paraId="30585148" w14:textId="10CFDAA9" w:rsidR="00922022" w:rsidRPr="00014C3C" w:rsidRDefault="00922022" w:rsidP="00014C3C">
      <w:pPr>
        <w:pStyle w:val="CURSO"/>
        <w:numPr>
          <w:ilvl w:val="0"/>
          <w:numId w:val="13"/>
        </w:numPr>
        <w:rPr>
          <w:sz w:val="24"/>
          <w:szCs w:val="24"/>
        </w:rPr>
      </w:pPr>
      <w:r w:rsidRPr="00014C3C">
        <w:rPr>
          <w:sz w:val="24"/>
          <w:szCs w:val="24"/>
        </w:rPr>
        <w:t>EVOLUTIVOS DEL PROYECTO</w:t>
      </w:r>
    </w:p>
    <w:p w14:paraId="49A9C293" w14:textId="77777777" w:rsidR="00F575F2" w:rsidRDefault="00F575F2" w:rsidP="00F575F2">
      <w:pPr>
        <w:pStyle w:val="Tokio"/>
        <w:ind w:left="720"/>
      </w:pPr>
    </w:p>
    <w:p w14:paraId="3B2F52F3" w14:textId="110435A7" w:rsidR="00922022" w:rsidRPr="00014C3C" w:rsidRDefault="00F575F2" w:rsidP="00014C3C">
      <w:pPr>
        <w:pStyle w:val="CURSO"/>
        <w:rPr>
          <w:sz w:val="24"/>
          <w:szCs w:val="24"/>
        </w:rPr>
      </w:pPr>
      <w:r w:rsidRPr="00014C3C">
        <w:rPr>
          <w:sz w:val="24"/>
          <w:szCs w:val="24"/>
        </w:rPr>
        <w:t>FUTURAS MEJORAS Y DESARROLLO</w:t>
      </w:r>
    </w:p>
    <w:p w14:paraId="6BD11281" w14:textId="77777777" w:rsidR="00F575F2" w:rsidRDefault="00F575F2" w:rsidP="00F575F2">
      <w:pPr>
        <w:pStyle w:val="Tokio"/>
        <w:ind w:left="720"/>
        <w:jc w:val="center"/>
      </w:pPr>
    </w:p>
    <w:p w14:paraId="218E026E" w14:textId="77777777" w:rsidR="00922022" w:rsidRDefault="00922022" w:rsidP="00922022">
      <w:pPr>
        <w:pStyle w:val="Tokio"/>
        <w:ind w:left="720"/>
        <w:jc w:val="both"/>
      </w:pPr>
      <w:r>
        <w:t>1. Implementación de un sistema de notificaciones por correo electrónico.</w:t>
      </w:r>
    </w:p>
    <w:p w14:paraId="5FFFFABE" w14:textId="77777777" w:rsidR="00922022" w:rsidRDefault="00922022" w:rsidP="00922022">
      <w:pPr>
        <w:pStyle w:val="Tokio"/>
        <w:ind w:left="720"/>
        <w:jc w:val="both"/>
      </w:pPr>
      <w:r>
        <w:t>2. Integración con sistemas de pago en línea para ventas directas.</w:t>
      </w:r>
    </w:p>
    <w:p w14:paraId="7A43417B" w14:textId="77777777" w:rsidR="00922022" w:rsidRDefault="00922022" w:rsidP="00922022">
      <w:pPr>
        <w:pStyle w:val="Tokio"/>
        <w:ind w:left="720"/>
        <w:jc w:val="both"/>
      </w:pPr>
      <w:r>
        <w:t xml:space="preserve">3. Desarrollo de una API </w:t>
      </w:r>
      <w:proofErr w:type="spellStart"/>
      <w:r>
        <w:t>RESTful</w:t>
      </w:r>
      <w:proofErr w:type="spellEnd"/>
      <w:r>
        <w:t xml:space="preserve"> para integración con otras aplicaciones.</w:t>
      </w:r>
    </w:p>
    <w:p w14:paraId="0134128F" w14:textId="77777777" w:rsidR="00922022" w:rsidRDefault="00922022" w:rsidP="00922022">
      <w:pPr>
        <w:pStyle w:val="Tokio"/>
        <w:ind w:left="720"/>
        <w:jc w:val="both"/>
      </w:pPr>
      <w:r>
        <w:t>4. Implementación de un sistema de gestión de devoluciones.</w:t>
      </w:r>
    </w:p>
    <w:p w14:paraId="45B8A9A0" w14:textId="77777777" w:rsidR="00922022" w:rsidRDefault="00922022" w:rsidP="00922022">
      <w:pPr>
        <w:pStyle w:val="Tokio"/>
        <w:ind w:left="720"/>
        <w:jc w:val="both"/>
      </w:pPr>
      <w:r>
        <w:t>5. Mejora de los análisis predictivos para optimización de inventario.</w:t>
      </w:r>
    </w:p>
    <w:p w14:paraId="58504960" w14:textId="77777777" w:rsidR="00922022" w:rsidRDefault="00922022" w:rsidP="00922022">
      <w:pPr>
        <w:pStyle w:val="Tokio"/>
        <w:ind w:left="720"/>
        <w:jc w:val="both"/>
      </w:pPr>
      <w:r>
        <w:t>6. Desarrollo de una aplicación móvil complementaria.</w:t>
      </w:r>
    </w:p>
    <w:p w14:paraId="1B1BBC8C" w14:textId="77777777" w:rsidR="00922022" w:rsidRDefault="00922022" w:rsidP="00922022">
      <w:pPr>
        <w:pStyle w:val="Tokio"/>
        <w:ind w:left="720"/>
        <w:jc w:val="both"/>
      </w:pPr>
      <w:r>
        <w:t>7. Implementación de un sistema de gestión de múltiples almacenes.</w:t>
      </w:r>
    </w:p>
    <w:p w14:paraId="121D0414" w14:textId="77777777" w:rsidR="00922022" w:rsidRDefault="00922022" w:rsidP="00922022">
      <w:pPr>
        <w:pStyle w:val="Tokio"/>
        <w:ind w:left="720"/>
        <w:jc w:val="both"/>
      </w:pPr>
      <w:r>
        <w:t>8. Integración con sistemas de contabilidad externos.</w:t>
      </w:r>
    </w:p>
    <w:p w14:paraId="7E323619" w14:textId="77777777" w:rsidR="00922022" w:rsidRDefault="00922022" w:rsidP="00922022">
      <w:pPr>
        <w:pStyle w:val="Tokio"/>
        <w:ind w:left="720"/>
        <w:jc w:val="both"/>
      </w:pPr>
      <w:r>
        <w:t>9. Mejora de la internacionalización para soportar múltiples idiomas y monedas.</w:t>
      </w:r>
    </w:p>
    <w:p w14:paraId="6DBC62A9" w14:textId="4E0375BA" w:rsidR="009A5825" w:rsidRDefault="00922022" w:rsidP="008134F0">
      <w:pPr>
        <w:pStyle w:val="Tokio"/>
        <w:ind w:left="720"/>
        <w:jc w:val="both"/>
      </w:pPr>
      <w:r>
        <w:lastRenderedPageBreak/>
        <w:t>10. Implementación de un sistema de fidelización de clientes</w:t>
      </w:r>
      <w:r w:rsidR="008134F0">
        <w:t>.</w:t>
      </w:r>
    </w:p>
    <w:p w14:paraId="7F608978" w14:textId="77777777" w:rsidR="009A5825" w:rsidRDefault="009A5825" w:rsidP="00D227BC">
      <w:pPr>
        <w:pStyle w:val="Tokio"/>
      </w:pPr>
    </w:p>
    <w:p w14:paraId="521F4D02" w14:textId="61AFF3BC" w:rsidR="0088654E" w:rsidRDefault="0088654E" w:rsidP="0088654E">
      <w:pPr>
        <w:pStyle w:val="CURSO"/>
        <w:numPr>
          <w:ilvl w:val="0"/>
          <w:numId w:val="13"/>
        </w:numPr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  <w:r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  <w:t xml:space="preserve">DESCRIPCIÓN </w:t>
      </w:r>
      <w:r w:rsidR="005102CC"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  <w:t>DE LOS COMPONENTES</w:t>
      </w:r>
    </w:p>
    <w:p w14:paraId="64D9BEF7" w14:textId="77777777" w:rsidR="00DA109F" w:rsidRPr="0088654E" w:rsidRDefault="00DA109F" w:rsidP="00DA109F">
      <w:pPr>
        <w:pStyle w:val="CURSO"/>
        <w:ind w:left="720"/>
        <w:jc w:val="left"/>
        <w:rPr>
          <w:rStyle w:val="TokioCar"/>
          <w:rFonts w:ascii="Circular Std Black" w:hAnsi="Circular Std Black" w:cs="Circular Std Black"/>
          <w:b/>
          <w:color w:val="000F9F"/>
          <w:sz w:val="24"/>
          <w:szCs w:val="24"/>
        </w:rPr>
      </w:pPr>
    </w:p>
    <w:p w14:paraId="5B3D3716" w14:textId="0BD80BB6" w:rsidR="0088654E" w:rsidRPr="00DA109F" w:rsidRDefault="00DA109F" w:rsidP="00DA109F">
      <w:pPr>
        <w:pStyle w:val="CURSO"/>
        <w:rPr>
          <w:sz w:val="24"/>
          <w:szCs w:val="24"/>
        </w:rPr>
      </w:pPr>
      <w:r>
        <w:rPr>
          <w:sz w:val="24"/>
          <w:szCs w:val="24"/>
        </w:rPr>
        <w:t>COMPONENTES PRINCIPALES</w:t>
      </w:r>
    </w:p>
    <w:p w14:paraId="0F28C96C" w14:textId="71CEE1E3" w:rsidR="0088654E" w:rsidRPr="00DA109F" w:rsidRDefault="0088654E" w:rsidP="0088654E">
      <w:pPr>
        <w:pStyle w:val="Tokio"/>
        <w:rPr>
          <w:b/>
          <w:bCs/>
        </w:rPr>
      </w:pPr>
      <w:r w:rsidRPr="00DA109F">
        <w:rPr>
          <w:b/>
          <w:bCs/>
        </w:rPr>
        <w:t xml:space="preserve">Configuración </w:t>
      </w:r>
      <w:r w:rsidR="00DA109F">
        <w:rPr>
          <w:b/>
          <w:bCs/>
        </w:rPr>
        <w:t>e</w:t>
      </w:r>
      <w:r w:rsidRPr="00DA109F">
        <w:rPr>
          <w:b/>
          <w:bCs/>
        </w:rPr>
        <w:t xml:space="preserve"> </w:t>
      </w:r>
      <w:r w:rsidR="00DA109F">
        <w:rPr>
          <w:b/>
          <w:bCs/>
        </w:rPr>
        <w:t>i</w:t>
      </w:r>
      <w:r w:rsidRPr="00DA109F">
        <w:rPr>
          <w:b/>
          <w:bCs/>
        </w:rPr>
        <w:t>nicialización:</w:t>
      </w:r>
    </w:p>
    <w:p w14:paraId="2AC3E769" w14:textId="1B6A38E8" w:rsidR="0088654E" w:rsidRDefault="00DA109F" w:rsidP="0088654E">
      <w:pPr>
        <w:pStyle w:val="Tokio"/>
      </w:pPr>
      <w:r>
        <w:t xml:space="preserve">. </w:t>
      </w:r>
      <w:r w:rsidR="005102CC" w:rsidRPr="005102CC">
        <w:rPr>
          <w:b/>
          <w:bCs/>
        </w:rPr>
        <w:t>(</w:t>
      </w:r>
      <w:r w:rsidR="0088654E" w:rsidRPr="005102CC">
        <w:rPr>
          <w:b/>
          <w:bCs/>
        </w:rPr>
        <w:t>main.py</w:t>
      </w:r>
      <w:r w:rsidR="005102CC" w:rsidRPr="005102CC">
        <w:rPr>
          <w:b/>
          <w:bCs/>
        </w:rPr>
        <w:t>)</w:t>
      </w:r>
      <w:r w:rsidR="0088654E" w:rsidRPr="005102CC">
        <w:rPr>
          <w:b/>
          <w:bCs/>
        </w:rPr>
        <w:t>:</w:t>
      </w:r>
      <w:r w:rsidR="0088654E">
        <w:t xml:space="preserve"> Punto de entrada de la aplicación. Configura la aplicación </w:t>
      </w:r>
      <w:proofErr w:type="spellStart"/>
      <w:r w:rsidR="0088654E">
        <w:t>Flask</w:t>
      </w:r>
      <w:proofErr w:type="spellEnd"/>
      <w:r w:rsidR="0088654E">
        <w:t>, inicializa las extensiones y registra las rutas.</w:t>
      </w:r>
    </w:p>
    <w:p w14:paraId="3891834F" w14:textId="450326C8" w:rsidR="0088654E" w:rsidRDefault="00DA109F" w:rsidP="0088654E">
      <w:pPr>
        <w:pStyle w:val="Tokio"/>
      </w:pPr>
      <w:r>
        <w:t xml:space="preserve">. </w:t>
      </w:r>
      <w:r w:rsidR="005102CC" w:rsidRPr="005102CC">
        <w:rPr>
          <w:b/>
          <w:bCs/>
        </w:rPr>
        <w:t>(</w:t>
      </w:r>
      <w:r w:rsidR="0088654E" w:rsidRPr="005102CC">
        <w:rPr>
          <w:b/>
          <w:bCs/>
        </w:rPr>
        <w:t>extensions.py</w:t>
      </w:r>
      <w:r w:rsidR="005102CC" w:rsidRPr="005102CC">
        <w:rPr>
          <w:b/>
          <w:bCs/>
        </w:rPr>
        <w:t>)</w:t>
      </w:r>
      <w:r w:rsidR="0088654E" w:rsidRPr="005102CC">
        <w:rPr>
          <w:b/>
          <w:bCs/>
        </w:rPr>
        <w:t>:</w:t>
      </w:r>
      <w:r w:rsidR="0088654E">
        <w:t xml:space="preserve"> Define las extensiones de </w:t>
      </w:r>
      <w:proofErr w:type="spellStart"/>
      <w:r w:rsidR="0088654E">
        <w:t>Flask</w:t>
      </w:r>
      <w:proofErr w:type="spellEnd"/>
      <w:r w:rsidR="0088654E">
        <w:t xml:space="preserve"> utilizadas (</w:t>
      </w:r>
      <w:proofErr w:type="spellStart"/>
      <w:r w:rsidR="0088654E">
        <w:t>SQLAlchemy</w:t>
      </w:r>
      <w:proofErr w:type="spellEnd"/>
      <w:r w:rsidR="0088654E">
        <w:t xml:space="preserve">, </w:t>
      </w:r>
      <w:proofErr w:type="spellStart"/>
      <w:r w:rsidR="0088654E">
        <w:t>Migrate</w:t>
      </w:r>
      <w:proofErr w:type="spellEnd"/>
      <w:r w:rsidR="0088654E">
        <w:t xml:space="preserve">, </w:t>
      </w:r>
      <w:proofErr w:type="spellStart"/>
      <w:r w:rsidR="0088654E">
        <w:t>LoginManager</w:t>
      </w:r>
      <w:proofErr w:type="spellEnd"/>
      <w:r w:rsidR="0088654E">
        <w:t xml:space="preserve">, </w:t>
      </w:r>
      <w:proofErr w:type="spellStart"/>
      <w:r w:rsidR="0088654E">
        <w:t>CSRFProtect</w:t>
      </w:r>
      <w:proofErr w:type="spellEnd"/>
      <w:r w:rsidR="0088654E">
        <w:t>, Mail).</w:t>
      </w:r>
    </w:p>
    <w:p w14:paraId="4A460B6B" w14:textId="77777777" w:rsidR="00DA109F" w:rsidRDefault="00DA109F" w:rsidP="0088654E">
      <w:pPr>
        <w:pStyle w:val="Tokio"/>
      </w:pPr>
    </w:p>
    <w:p w14:paraId="64FE14DE" w14:textId="28BCC5A4" w:rsidR="0088654E" w:rsidRPr="00DA109F" w:rsidRDefault="0088654E" w:rsidP="0088654E">
      <w:pPr>
        <w:pStyle w:val="Tokio"/>
        <w:rPr>
          <w:b/>
          <w:bCs/>
        </w:rPr>
      </w:pPr>
      <w:r w:rsidRPr="00DA109F">
        <w:rPr>
          <w:b/>
          <w:bCs/>
        </w:rPr>
        <w:t>Modelos de Datos (models.py):</w:t>
      </w:r>
    </w:p>
    <w:p w14:paraId="02738868" w14:textId="4ED337C7" w:rsidR="0088654E" w:rsidRDefault="0088654E" w:rsidP="0088654E">
      <w:pPr>
        <w:pStyle w:val="Tokio"/>
      </w:pPr>
      <w:r>
        <w:t xml:space="preserve">. Define las estructuras de datos utilizando </w:t>
      </w:r>
      <w:proofErr w:type="spellStart"/>
      <w:r>
        <w:t>SQLAlchemy</w:t>
      </w:r>
      <w:proofErr w:type="spellEnd"/>
      <w:r>
        <w:t xml:space="preserve"> ORM.</w:t>
      </w:r>
    </w:p>
    <w:p w14:paraId="2544A5A5" w14:textId="180FACFB" w:rsidR="0088654E" w:rsidRDefault="0088654E" w:rsidP="0088654E">
      <w:pPr>
        <w:pStyle w:val="Tokio"/>
      </w:pPr>
      <w:r>
        <w:t xml:space="preserve">. Principales modelos: </w:t>
      </w:r>
      <w:proofErr w:type="spellStart"/>
      <w:r>
        <w:t>User</w:t>
      </w:r>
      <w:proofErr w:type="spellEnd"/>
      <w:r>
        <w:t xml:space="preserve">, </w:t>
      </w:r>
      <w:proofErr w:type="spellStart"/>
      <w:r>
        <w:t>Category</w:t>
      </w:r>
      <w:proofErr w:type="spellEnd"/>
      <w:r>
        <w:t xml:space="preserve">, </w:t>
      </w:r>
      <w:proofErr w:type="spellStart"/>
      <w:r>
        <w:t>Product</w:t>
      </w:r>
      <w:proofErr w:type="spellEnd"/>
      <w:r>
        <w:t xml:space="preserve">, </w:t>
      </w:r>
      <w:proofErr w:type="spellStart"/>
      <w:r>
        <w:t>Supplier</w:t>
      </w:r>
      <w:proofErr w:type="spellEnd"/>
      <w:r>
        <w:t xml:space="preserve">, Sale, </w:t>
      </w:r>
      <w:proofErr w:type="spellStart"/>
      <w:r>
        <w:t>SaleItem</w:t>
      </w:r>
      <w:proofErr w:type="spellEnd"/>
      <w:r>
        <w:t xml:space="preserve">, </w:t>
      </w:r>
      <w:proofErr w:type="spellStart"/>
      <w:r>
        <w:t>Purchase</w:t>
      </w:r>
      <w:proofErr w:type="spellEnd"/>
      <w:r>
        <w:t xml:space="preserve">, </w:t>
      </w:r>
      <w:proofErr w:type="spellStart"/>
      <w:r>
        <w:t>PurchaseItem</w:t>
      </w:r>
      <w:proofErr w:type="spellEnd"/>
      <w:r>
        <w:t xml:space="preserve">, </w:t>
      </w:r>
      <w:proofErr w:type="spellStart"/>
      <w:r>
        <w:t>CartItem</w:t>
      </w:r>
      <w:proofErr w:type="spellEnd"/>
      <w:r>
        <w:t>.</w:t>
      </w:r>
    </w:p>
    <w:p w14:paraId="559376B2" w14:textId="2C6BCAF0" w:rsidR="0088654E" w:rsidRDefault="0088654E" w:rsidP="0088654E">
      <w:pPr>
        <w:pStyle w:val="Tokio"/>
      </w:pPr>
      <w:r>
        <w:t>. Implementa relaciones entre modelos (</w:t>
      </w:r>
      <w:proofErr w:type="spellStart"/>
      <w:r>
        <w:t>ej</w:t>
      </w:r>
      <w:proofErr w:type="spellEnd"/>
      <w:r>
        <w:t>: productos y proveedores).</w:t>
      </w:r>
    </w:p>
    <w:p w14:paraId="153D6DA6" w14:textId="77777777" w:rsidR="0088654E" w:rsidRDefault="0088654E" w:rsidP="0088654E">
      <w:pPr>
        <w:pStyle w:val="Tokio"/>
      </w:pPr>
    </w:p>
    <w:p w14:paraId="2B9632EF" w14:textId="6CF6E7F0" w:rsidR="0088654E" w:rsidRPr="00DA109F" w:rsidRDefault="0088654E" w:rsidP="0088654E">
      <w:pPr>
        <w:pStyle w:val="Tokio"/>
        <w:rPr>
          <w:b/>
          <w:bCs/>
        </w:rPr>
      </w:pPr>
      <w:r w:rsidRPr="00DA109F">
        <w:rPr>
          <w:b/>
          <w:bCs/>
        </w:rPr>
        <w:t>Formularios (forms.py):</w:t>
      </w:r>
    </w:p>
    <w:p w14:paraId="3C2CC5E7" w14:textId="15D58C77" w:rsidR="0088654E" w:rsidRDefault="0088654E" w:rsidP="0088654E">
      <w:pPr>
        <w:pStyle w:val="Tokio"/>
      </w:pPr>
      <w:r>
        <w:t xml:space="preserve">. Utiliza </w:t>
      </w:r>
      <w:proofErr w:type="spellStart"/>
      <w:r>
        <w:t>Flask</w:t>
      </w:r>
      <w:proofErr w:type="spellEnd"/>
      <w:r>
        <w:t>-WTF para la creación y validación de formularios.</w:t>
      </w:r>
    </w:p>
    <w:p w14:paraId="1CB108E9" w14:textId="3C7A7F62" w:rsidR="0088654E" w:rsidRDefault="0088654E" w:rsidP="0088654E">
      <w:pPr>
        <w:pStyle w:val="Tokio"/>
      </w:pPr>
      <w:r>
        <w:t xml:space="preserve">. Incluye formularios para </w:t>
      </w:r>
      <w:proofErr w:type="spellStart"/>
      <w:r>
        <w:t>login</w:t>
      </w:r>
      <w:proofErr w:type="spellEnd"/>
      <w:r>
        <w:t xml:space="preserve">, registro, productos, proveedores, carrito y </w:t>
      </w:r>
      <w:proofErr w:type="spellStart"/>
      <w:r>
        <w:t>checkout</w:t>
      </w:r>
      <w:proofErr w:type="spellEnd"/>
      <w:r>
        <w:t>.</w:t>
      </w:r>
    </w:p>
    <w:p w14:paraId="4EAF8BE4" w14:textId="77777777" w:rsidR="0088654E" w:rsidRDefault="0088654E" w:rsidP="0088654E">
      <w:pPr>
        <w:pStyle w:val="Tokio"/>
      </w:pPr>
    </w:p>
    <w:p w14:paraId="7DE431D1" w14:textId="572CC757" w:rsidR="0088654E" w:rsidRPr="00DA109F" w:rsidRDefault="0088654E" w:rsidP="0088654E">
      <w:pPr>
        <w:pStyle w:val="Tokio"/>
        <w:rPr>
          <w:b/>
          <w:bCs/>
        </w:rPr>
      </w:pPr>
      <w:r w:rsidRPr="00DA109F">
        <w:rPr>
          <w:b/>
          <w:bCs/>
        </w:rPr>
        <w:t>Rutas y Lógica de Negocio (routes.py):</w:t>
      </w:r>
    </w:p>
    <w:p w14:paraId="36580E6C" w14:textId="42759763" w:rsidR="0088654E" w:rsidRDefault="0088654E" w:rsidP="0088654E">
      <w:pPr>
        <w:pStyle w:val="Tokio"/>
      </w:pPr>
      <w:r>
        <w:t>. Implementa la lógica principal de la aplicación.</w:t>
      </w:r>
    </w:p>
    <w:p w14:paraId="6B2E037F" w14:textId="343D8110" w:rsidR="0088654E" w:rsidRDefault="0088654E" w:rsidP="0088654E">
      <w:pPr>
        <w:pStyle w:val="Tokio"/>
      </w:pPr>
      <w:r>
        <w:t>. Maneja autenticación, CRUD de productos y proveedores, operaciones de carrito y ventas.</w:t>
      </w:r>
    </w:p>
    <w:p w14:paraId="5F491D2A" w14:textId="368D2352" w:rsidR="0088654E" w:rsidRDefault="0088654E" w:rsidP="0088654E">
      <w:pPr>
        <w:pStyle w:val="Tokio"/>
      </w:pPr>
      <w:r>
        <w:t xml:space="preserve">. Incluye rutas para </w:t>
      </w:r>
      <w:proofErr w:type="spellStart"/>
      <w:r>
        <w:t>dashboard</w:t>
      </w:r>
      <w:proofErr w:type="spellEnd"/>
      <w:r>
        <w:t xml:space="preserve"> de administrador y cliente.</w:t>
      </w:r>
    </w:p>
    <w:p w14:paraId="5143B347" w14:textId="77777777" w:rsidR="00DA109F" w:rsidRDefault="00DA109F" w:rsidP="0088654E">
      <w:pPr>
        <w:pStyle w:val="Tokio"/>
      </w:pPr>
    </w:p>
    <w:p w14:paraId="6A14925B" w14:textId="77777777" w:rsidR="005102CC" w:rsidRDefault="005102CC" w:rsidP="0088654E">
      <w:pPr>
        <w:pStyle w:val="Tokio"/>
      </w:pPr>
    </w:p>
    <w:p w14:paraId="4F0C3ED7" w14:textId="77777777" w:rsidR="005102CC" w:rsidRDefault="005102CC" w:rsidP="0088654E">
      <w:pPr>
        <w:pStyle w:val="Tokio"/>
      </w:pPr>
    </w:p>
    <w:p w14:paraId="1E449682" w14:textId="77777777" w:rsidR="008134F0" w:rsidRDefault="008134F0" w:rsidP="0088654E">
      <w:pPr>
        <w:pStyle w:val="Tokio"/>
      </w:pPr>
    </w:p>
    <w:p w14:paraId="5B63206E" w14:textId="6BE836D6" w:rsidR="0088654E" w:rsidRPr="00DA109F" w:rsidRDefault="0088654E" w:rsidP="0088654E">
      <w:pPr>
        <w:pStyle w:val="Tokio"/>
        <w:rPr>
          <w:b/>
          <w:bCs/>
        </w:rPr>
      </w:pPr>
      <w:r w:rsidRPr="00DA109F">
        <w:rPr>
          <w:b/>
          <w:bCs/>
        </w:rPr>
        <w:t>Plantillas HTML:</w:t>
      </w:r>
    </w:p>
    <w:p w14:paraId="04DFF701" w14:textId="5F90D8D4" w:rsidR="0088654E" w:rsidRDefault="0088654E" w:rsidP="0088654E">
      <w:pPr>
        <w:pStyle w:val="Tokio"/>
      </w:pPr>
      <w:r>
        <w:t>. Utiliza Jinja2 para el renderizado de plantillas.</w:t>
      </w:r>
    </w:p>
    <w:p w14:paraId="1F138914" w14:textId="52DB2743" w:rsidR="0088654E" w:rsidRDefault="0088654E" w:rsidP="0088654E">
      <w:pPr>
        <w:pStyle w:val="Tokio"/>
      </w:pPr>
      <w:r>
        <w:t>. Implementa una estructura base (base.html) y plantillas específicas para cada funcionalidad.</w:t>
      </w:r>
    </w:p>
    <w:p w14:paraId="4B7E8215" w14:textId="77777777" w:rsidR="0088654E" w:rsidRDefault="0088654E" w:rsidP="0088654E">
      <w:pPr>
        <w:pStyle w:val="Tokio"/>
      </w:pPr>
    </w:p>
    <w:p w14:paraId="7DEF3E4A" w14:textId="468C8E9A" w:rsidR="0088654E" w:rsidRPr="00DA109F" w:rsidRDefault="0088654E" w:rsidP="0088654E">
      <w:pPr>
        <w:pStyle w:val="Tokio"/>
        <w:rPr>
          <w:b/>
          <w:bCs/>
        </w:rPr>
      </w:pPr>
      <w:r w:rsidRPr="00DA109F">
        <w:rPr>
          <w:b/>
          <w:bCs/>
        </w:rPr>
        <w:t>Manejo de Errores:</w:t>
      </w:r>
    </w:p>
    <w:p w14:paraId="49AA28CF" w14:textId="1947824A" w:rsidR="0088654E" w:rsidRDefault="0088654E" w:rsidP="0088654E">
      <w:pPr>
        <w:pStyle w:val="Tokio"/>
      </w:pPr>
      <w:r>
        <w:t>. error_handlers.py: Configura manejadores personalizados para diferentes códigos de error HTTP.</w:t>
      </w:r>
    </w:p>
    <w:p w14:paraId="7B401CC6" w14:textId="77777777" w:rsidR="005102CC" w:rsidRDefault="005102CC" w:rsidP="0088654E">
      <w:pPr>
        <w:pStyle w:val="Tokio"/>
      </w:pPr>
    </w:p>
    <w:p w14:paraId="734C41F4" w14:textId="675E0A47" w:rsidR="0088654E" w:rsidRPr="00DA109F" w:rsidRDefault="0088654E" w:rsidP="0088654E">
      <w:pPr>
        <w:pStyle w:val="Tokio"/>
        <w:rPr>
          <w:b/>
          <w:bCs/>
        </w:rPr>
      </w:pPr>
      <w:r w:rsidRPr="00DA109F">
        <w:rPr>
          <w:b/>
          <w:bCs/>
        </w:rPr>
        <w:t>Población de Base de Datos:</w:t>
      </w:r>
    </w:p>
    <w:p w14:paraId="4F8B333D" w14:textId="4E5AC3E1" w:rsidR="0088654E" w:rsidRDefault="0088654E" w:rsidP="0088654E">
      <w:pPr>
        <w:pStyle w:val="Tokio"/>
      </w:pPr>
      <w:r>
        <w:t>. populate_db.py: Script para poblar la base de datos con datos de ejemplo.</w:t>
      </w:r>
    </w:p>
    <w:p w14:paraId="2A397FE8" w14:textId="77777777" w:rsidR="0088654E" w:rsidRDefault="0088654E" w:rsidP="0088654E">
      <w:pPr>
        <w:pStyle w:val="Tokio"/>
      </w:pPr>
    </w:p>
    <w:p w14:paraId="57EF86E3" w14:textId="4442E2F6" w:rsidR="0088654E" w:rsidRPr="00DA109F" w:rsidRDefault="00DA109F" w:rsidP="00DA109F">
      <w:pPr>
        <w:pStyle w:val="CURSO"/>
        <w:rPr>
          <w:sz w:val="24"/>
          <w:szCs w:val="24"/>
        </w:rPr>
      </w:pPr>
      <w:r w:rsidRPr="00DA109F">
        <w:rPr>
          <w:sz w:val="24"/>
          <w:szCs w:val="24"/>
        </w:rPr>
        <w:t>FUNCIONALIDADES PRINCIPALES</w:t>
      </w:r>
    </w:p>
    <w:p w14:paraId="724A4AF1" w14:textId="1DBD24E1" w:rsidR="0088654E" w:rsidRPr="00DA109F" w:rsidRDefault="0088654E" w:rsidP="0088654E">
      <w:pPr>
        <w:pStyle w:val="Tokio"/>
        <w:rPr>
          <w:b/>
          <w:bCs/>
        </w:rPr>
      </w:pPr>
      <w:r w:rsidRPr="00DA109F">
        <w:rPr>
          <w:b/>
          <w:bCs/>
        </w:rPr>
        <w:t>Autenticación y Autorización:</w:t>
      </w:r>
    </w:p>
    <w:p w14:paraId="2729FF01" w14:textId="0823A0A1" w:rsidR="0088654E" w:rsidRDefault="0088654E" w:rsidP="0088654E">
      <w:pPr>
        <w:pStyle w:val="Tokio"/>
      </w:pPr>
      <w:r>
        <w:t xml:space="preserve">. Sistema de registro y </w:t>
      </w:r>
      <w:proofErr w:type="spellStart"/>
      <w:r>
        <w:t>login</w:t>
      </w:r>
      <w:proofErr w:type="spellEnd"/>
      <w:r>
        <w:t xml:space="preserve"> de usuarios.</w:t>
      </w:r>
    </w:p>
    <w:p w14:paraId="1128A228" w14:textId="59D5EBDF" w:rsidR="0088654E" w:rsidRDefault="0088654E" w:rsidP="0088654E">
      <w:pPr>
        <w:pStyle w:val="Tokio"/>
      </w:pPr>
      <w:r>
        <w:t>. Diferenciación entre usuarios administradores y clientes.</w:t>
      </w:r>
    </w:p>
    <w:p w14:paraId="5EE1955F" w14:textId="77777777" w:rsidR="0088654E" w:rsidRDefault="0088654E" w:rsidP="0088654E">
      <w:pPr>
        <w:pStyle w:val="Tokio"/>
      </w:pPr>
    </w:p>
    <w:p w14:paraId="7FDFB0FB" w14:textId="7C3C9278" w:rsidR="0088654E" w:rsidRPr="00DA109F" w:rsidRDefault="0088654E" w:rsidP="0088654E">
      <w:pPr>
        <w:pStyle w:val="Tokio"/>
        <w:rPr>
          <w:b/>
          <w:bCs/>
        </w:rPr>
      </w:pPr>
      <w:r w:rsidRPr="00DA109F">
        <w:rPr>
          <w:b/>
          <w:bCs/>
        </w:rPr>
        <w:t>Gestión de Productos:</w:t>
      </w:r>
    </w:p>
    <w:p w14:paraId="43959375" w14:textId="7EC6AA5E" w:rsidR="0088654E" w:rsidRDefault="0088654E" w:rsidP="0088654E">
      <w:pPr>
        <w:pStyle w:val="Tokio"/>
      </w:pPr>
      <w:r>
        <w:t>. CRUD completo para productos.</w:t>
      </w:r>
    </w:p>
    <w:p w14:paraId="5C46B629" w14:textId="2682C89E" w:rsidR="0088654E" w:rsidRDefault="0088654E" w:rsidP="0088654E">
      <w:pPr>
        <w:pStyle w:val="Tokio"/>
      </w:pPr>
      <w:r>
        <w:t>. Categorización de productos.</w:t>
      </w:r>
    </w:p>
    <w:p w14:paraId="1FC727C0" w14:textId="0257219B" w:rsidR="0088654E" w:rsidRDefault="0088654E" w:rsidP="0088654E">
      <w:pPr>
        <w:pStyle w:val="Tokio"/>
      </w:pPr>
      <w:r>
        <w:t>. Control de stock y notificaciones de stock bajo.</w:t>
      </w:r>
    </w:p>
    <w:p w14:paraId="364CB6F5" w14:textId="77777777" w:rsidR="0088654E" w:rsidRDefault="0088654E" w:rsidP="0088654E">
      <w:pPr>
        <w:pStyle w:val="Tokio"/>
      </w:pPr>
    </w:p>
    <w:p w14:paraId="124E136D" w14:textId="3ACBF16B" w:rsidR="0088654E" w:rsidRPr="00DA109F" w:rsidRDefault="0088654E" w:rsidP="0088654E">
      <w:pPr>
        <w:pStyle w:val="Tokio"/>
        <w:rPr>
          <w:b/>
          <w:bCs/>
        </w:rPr>
      </w:pPr>
      <w:r w:rsidRPr="00DA109F">
        <w:rPr>
          <w:b/>
          <w:bCs/>
        </w:rPr>
        <w:t>Gestión de Proveedores:</w:t>
      </w:r>
    </w:p>
    <w:p w14:paraId="584C0A4C" w14:textId="63B0E05E" w:rsidR="0088654E" w:rsidRDefault="0088654E" w:rsidP="0088654E">
      <w:pPr>
        <w:pStyle w:val="Tokio"/>
      </w:pPr>
      <w:r>
        <w:t>. CRUD para proveedores.</w:t>
      </w:r>
    </w:p>
    <w:p w14:paraId="7833ED4F" w14:textId="139C64AC" w:rsidR="0088654E" w:rsidRDefault="0088654E" w:rsidP="0088654E">
      <w:pPr>
        <w:pStyle w:val="Tokio"/>
      </w:pPr>
      <w:r>
        <w:t>. Asociación de proveedores con productos.</w:t>
      </w:r>
    </w:p>
    <w:p w14:paraId="7B23D885" w14:textId="77777777" w:rsidR="0088654E" w:rsidRDefault="0088654E" w:rsidP="0088654E">
      <w:pPr>
        <w:pStyle w:val="Tokio"/>
      </w:pPr>
    </w:p>
    <w:p w14:paraId="49F9ED9C" w14:textId="2D671F79" w:rsidR="0088654E" w:rsidRPr="005102CC" w:rsidRDefault="0088654E" w:rsidP="0088654E">
      <w:pPr>
        <w:pStyle w:val="Tokio"/>
        <w:rPr>
          <w:b/>
          <w:bCs/>
        </w:rPr>
      </w:pPr>
      <w:r w:rsidRPr="00DA109F">
        <w:rPr>
          <w:b/>
          <w:bCs/>
        </w:rPr>
        <w:t>Carrito de Compras:</w:t>
      </w:r>
    </w:p>
    <w:p w14:paraId="141D5A42" w14:textId="3CF95809" w:rsidR="0088654E" w:rsidRDefault="0088654E" w:rsidP="0088654E">
      <w:pPr>
        <w:pStyle w:val="Tokio"/>
      </w:pPr>
      <w:r>
        <w:t>. Funcionalidad para añadir, actualizar y eliminar productos del carrito.</w:t>
      </w:r>
    </w:p>
    <w:p w14:paraId="451C4E9F" w14:textId="44B313A8" w:rsidR="0088654E" w:rsidRDefault="0088654E" w:rsidP="0088654E">
      <w:pPr>
        <w:pStyle w:val="Tokio"/>
      </w:pPr>
      <w:r>
        <w:t xml:space="preserve">. Proceso de </w:t>
      </w:r>
      <w:proofErr w:type="spellStart"/>
      <w:r>
        <w:t>checkout</w:t>
      </w:r>
      <w:proofErr w:type="spellEnd"/>
      <w:r>
        <w:t>.</w:t>
      </w:r>
    </w:p>
    <w:p w14:paraId="783E01A1" w14:textId="77777777" w:rsidR="005102CC" w:rsidRDefault="005102CC" w:rsidP="0088654E">
      <w:pPr>
        <w:pStyle w:val="Tokio"/>
      </w:pPr>
    </w:p>
    <w:p w14:paraId="7FD3FEDC" w14:textId="2505EB53" w:rsidR="0088654E" w:rsidRPr="00DA109F" w:rsidRDefault="0088654E" w:rsidP="0088654E">
      <w:pPr>
        <w:pStyle w:val="Tokio"/>
        <w:rPr>
          <w:b/>
          <w:bCs/>
        </w:rPr>
      </w:pPr>
      <w:r w:rsidRPr="00DA109F">
        <w:rPr>
          <w:b/>
          <w:bCs/>
        </w:rPr>
        <w:t>Ventas y Compras:</w:t>
      </w:r>
    </w:p>
    <w:p w14:paraId="02E52DF2" w14:textId="6F219A14" w:rsidR="0088654E" w:rsidRDefault="0088654E" w:rsidP="0088654E">
      <w:pPr>
        <w:pStyle w:val="Tokio"/>
      </w:pPr>
      <w:r>
        <w:t>. Registro de ventas a clientes.</w:t>
      </w:r>
    </w:p>
    <w:p w14:paraId="2D203F4F" w14:textId="7720E3AE" w:rsidR="0088654E" w:rsidRDefault="0088654E" w:rsidP="0088654E">
      <w:pPr>
        <w:pStyle w:val="Tokio"/>
      </w:pPr>
      <w:r>
        <w:t>. Registro de compras a proveedores.</w:t>
      </w:r>
    </w:p>
    <w:p w14:paraId="7C58A803" w14:textId="77777777" w:rsidR="00DA109F" w:rsidRDefault="00DA109F" w:rsidP="0088654E">
      <w:pPr>
        <w:pStyle w:val="Tokio"/>
      </w:pPr>
    </w:p>
    <w:p w14:paraId="6DBF58A3" w14:textId="60884775" w:rsidR="0088654E" w:rsidRPr="00DA109F" w:rsidRDefault="0088654E" w:rsidP="0088654E">
      <w:pPr>
        <w:pStyle w:val="Tokio"/>
        <w:rPr>
          <w:b/>
          <w:bCs/>
        </w:rPr>
      </w:pPr>
      <w:proofErr w:type="spellStart"/>
      <w:r w:rsidRPr="00DA109F">
        <w:rPr>
          <w:b/>
          <w:bCs/>
        </w:rPr>
        <w:t>Dashboard</w:t>
      </w:r>
      <w:proofErr w:type="spellEnd"/>
      <w:r w:rsidRPr="00DA109F">
        <w:rPr>
          <w:b/>
          <w:bCs/>
        </w:rPr>
        <w:t xml:space="preserve"> y Estadísticas:</w:t>
      </w:r>
    </w:p>
    <w:p w14:paraId="60B86950" w14:textId="703271A0" w:rsidR="0088654E" w:rsidRDefault="0088654E" w:rsidP="0088654E">
      <w:pPr>
        <w:pStyle w:val="Tokio"/>
      </w:pPr>
      <w:r>
        <w:t xml:space="preserve">. </w:t>
      </w:r>
      <w:proofErr w:type="spellStart"/>
      <w:r>
        <w:t>Dashboard</w:t>
      </w:r>
      <w:proofErr w:type="spellEnd"/>
      <w:r>
        <w:t xml:space="preserve"> diferenciado para administradores y clientes.</w:t>
      </w:r>
    </w:p>
    <w:p w14:paraId="1DAD04E5" w14:textId="5A3DEEC0" w:rsidR="0088654E" w:rsidRDefault="0088654E" w:rsidP="0088654E">
      <w:pPr>
        <w:pStyle w:val="Tokio"/>
      </w:pPr>
      <w:r>
        <w:t>. Visualización de estadísticas de ventas, productos más vendidos, etc.</w:t>
      </w:r>
    </w:p>
    <w:p w14:paraId="11A18F13" w14:textId="77777777" w:rsidR="0088654E" w:rsidRDefault="0088654E" w:rsidP="0088654E">
      <w:pPr>
        <w:pStyle w:val="Tokio"/>
      </w:pPr>
    </w:p>
    <w:p w14:paraId="27ACDB92" w14:textId="02081CA1" w:rsidR="0088654E" w:rsidRPr="00DA109F" w:rsidRDefault="0088654E" w:rsidP="0088654E">
      <w:pPr>
        <w:pStyle w:val="Tokio"/>
        <w:rPr>
          <w:b/>
          <w:bCs/>
        </w:rPr>
      </w:pPr>
      <w:r w:rsidRPr="00DA109F">
        <w:rPr>
          <w:b/>
          <w:bCs/>
        </w:rPr>
        <w:t>API RES</w:t>
      </w:r>
      <w:r w:rsidR="00DA109F">
        <w:rPr>
          <w:b/>
          <w:bCs/>
        </w:rPr>
        <w:t>T</w:t>
      </w:r>
      <w:r w:rsidRPr="00DA109F">
        <w:rPr>
          <w:b/>
          <w:bCs/>
        </w:rPr>
        <w:t>:</w:t>
      </w:r>
    </w:p>
    <w:p w14:paraId="2D702AA2" w14:textId="14FD1DAF" w:rsidR="0088654E" w:rsidRDefault="0088654E" w:rsidP="0088654E">
      <w:pPr>
        <w:pStyle w:val="Tokio"/>
      </w:pPr>
      <w:r>
        <w:t xml:space="preserve">. </w:t>
      </w:r>
      <w:proofErr w:type="spellStart"/>
      <w:r>
        <w:t>Endpoints</w:t>
      </w:r>
      <w:proofErr w:type="spellEnd"/>
      <w:r>
        <w:t xml:space="preserve"> para operaciones AJAX (</w:t>
      </w:r>
      <w:proofErr w:type="spellStart"/>
      <w:r>
        <w:t>ej</w:t>
      </w:r>
      <w:proofErr w:type="spellEnd"/>
      <w:r>
        <w:t>: actualización de carrito, obtención de datos para gráficos).</w:t>
      </w:r>
    </w:p>
    <w:p w14:paraId="43206457" w14:textId="77777777" w:rsidR="0088654E" w:rsidRDefault="0088654E" w:rsidP="0088654E">
      <w:pPr>
        <w:pStyle w:val="Tokio"/>
      </w:pPr>
    </w:p>
    <w:p w14:paraId="4DEC9A52" w14:textId="0C3F0A15" w:rsidR="0088654E" w:rsidRPr="00DA109F" w:rsidRDefault="00DA109F" w:rsidP="00DA109F">
      <w:pPr>
        <w:pStyle w:val="CURSO"/>
        <w:rPr>
          <w:sz w:val="24"/>
          <w:szCs w:val="24"/>
        </w:rPr>
      </w:pPr>
      <w:r w:rsidRPr="00DA109F">
        <w:rPr>
          <w:sz w:val="24"/>
          <w:szCs w:val="24"/>
        </w:rPr>
        <w:t>CARACTERÍSTICAS TÉCNICAS</w:t>
      </w:r>
    </w:p>
    <w:p w14:paraId="08E90ED0" w14:textId="697286F2" w:rsidR="0088654E" w:rsidRDefault="0088654E" w:rsidP="0088654E">
      <w:pPr>
        <w:pStyle w:val="Tokio"/>
      </w:pPr>
      <w:r>
        <w:t xml:space="preserve">. Uso de </w:t>
      </w:r>
      <w:proofErr w:type="spellStart"/>
      <w:r>
        <w:t>SQLAlchemy</w:t>
      </w:r>
      <w:proofErr w:type="spellEnd"/>
      <w:r>
        <w:t xml:space="preserve"> para ORM y manejo de base de datos.</w:t>
      </w:r>
    </w:p>
    <w:p w14:paraId="6FE9FEED" w14:textId="69AFCF0A" w:rsidR="0088654E" w:rsidRDefault="0088654E" w:rsidP="0088654E">
      <w:pPr>
        <w:pStyle w:val="Tokio"/>
      </w:pPr>
      <w:r>
        <w:t>. Implementación de paginación para listados largos.</w:t>
      </w:r>
    </w:p>
    <w:p w14:paraId="7EE5C13B" w14:textId="18A69B16" w:rsidR="0088654E" w:rsidRDefault="0088654E" w:rsidP="0088654E">
      <w:pPr>
        <w:pStyle w:val="Tokio"/>
      </w:pPr>
      <w:r>
        <w:t xml:space="preserve">. Manejo de sesiones de usuario con </w:t>
      </w:r>
      <w:proofErr w:type="spellStart"/>
      <w:r>
        <w:t>Flask-Login</w:t>
      </w:r>
      <w:proofErr w:type="spellEnd"/>
      <w:r>
        <w:t>.</w:t>
      </w:r>
    </w:p>
    <w:p w14:paraId="4F32ED71" w14:textId="4A985669" w:rsidR="0088654E" w:rsidRDefault="0088654E" w:rsidP="0088654E">
      <w:pPr>
        <w:pStyle w:val="Tokio"/>
      </w:pPr>
      <w:r>
        <w:t>. Protección CSRF en formularios.</w:t>
      </w:r>
    </w:p>
    <w:p w14:paraId="6FCBEF60" w14:textId="5137D58E" w:rsidR="0088654E" w:rsidRDefault="0088654E" w:rsidP="0088654E">
      <w:pPr>
        <w:pStyle w:val="Tokio"/>
      </w:pPr>
      <w:r>
        <w:t xml:space="preserve">. Uso de </w:t>
      </w:r>
      <w:proofErr w:type="spellStart"/>
      <w:r>
        <w:t>blueprints</w:t>
      </w:r>
      <w:proofErr w:type="spellEnd"/>
      <w:r>
        <w:t xml:space="preserve"> para organizar rutas.</w:t>
      </w:r>
    </w:p>
    <w:p w14:paraId="7DAB2238" w14:textId="66089980" w:rsidR="0088654E" w:rsidRDefault="0088654E" w:rsidP="0088654E">
      <w:pPr>
        <w:pStyle w:val="Tokio"/>
      </w:pPr>
      <w:r>
        <w:t xml:space="preserve">. Implementación de </w:t>
      </w:r>
      <w:proofErr w:type="spellStart"/>
      <w:r>
        <w:t>soft</w:t>
      </w:r>
      <w:proofErr w:type="spellEnd"/>
      <w:r>
        <w:t xml:space="preserve"> </w:t>
      </w:r>
      <w:proofErr w:type="spellStart"/>
      <w:r>
        <w:t>delete</w:t>
      </w:r>
      <w:proofErr w:type="spellEnd"/>
      <w:r>
        <w:t xml:space="preserve"> para productos y proveedores.</w:t>
      </w:r>
    </w:p>
    <w:p w14:paraId="294CB15C" w14:textId="72F5B96F" w:rsidR="0088654E" w:rsidRDefault="0088654E" w:rsidP="0088654E">
      <w:pPr>
        <w:pStyle w:val="Tokio"/>
      </w:pPr>
      <w:r>
        <w:t>. Manejo de archivos estáticos (CSS, JavaScript).</w:t>
      </w:r>
    </w:p>
    <w:p w14:paraId="7E3CE95D" w14:textId="57D7D3C7" w:rsidR="0088654E" w:rsidRDefault="0088654E" w:rsidP="0088654E">
      <w:pPr>
        <w:pStyle w:val="Tokio"/>
      </w:pPr>
      <w:r>
        <w:t xml:space="preserve">. Uso de </w:t>
      </w:r>
      <w:proofErr w:type="spellStart"/>
      <w:r>
        <w:t>Tailwind</w:t>
      </w:r>
      <w:proofErr w:type="spellEnd"/>
      <w:r>
        <w:t xml:space="preserve"> CSS para estilos.</w:t>
      </w:r>
    </w:p>
    <w:p w14:paraId="01D197EA" w14:textId="77777777" w:rsidR="0088654E" w:rsidRDefault="0088654E" w:rsidP="0088654E">
      <w:pPr>
        <w:pStyle w:val="Tokio"/>
      </w:pPr>
    </w:p>
    <w:p w14:paraId="520CA457" w14:textId="2DB4F755" w:rsidR="0088654E" w:rsidRPr="00DA109F" w:rsidRDefault="00DA109F" w:rsidP="00DA109F">
      <w:pPr>
        <w:pStyle w:val="CURSO"/>
        <w:rPr>
          <w:sz w:val="24"/>
          <w:szCs w:val="24"/>
        </w:rPr>
      </w:pPr>
      <w:r w:rsidRPr="00DA109F">
        <w:rPr>
          <w:sz w:val="24"/>
          <w:szCs w:val="24"/>
        </w:rPr>
        <w:t>SEGURIDAD</w:t>
      </w:r>
    </w:p>
    <w:p w14:paraId="4A098BC0" w14:textId="1281358C" w:rsidR="0088654E" w:rsidRDefault="0088654E" w:rsidP="0088654E">
      <w:pPr>
        <w:pStyle w:val="Tokio"/>
      </w:pPr>
      <w:r>
        <w:t xml:space="preserve">. </w:t>
      </w:r>
      <w:proofErr w:type="spellStart"/>
      <w:r>
        <w:t>Hashing</w:t>
      </w:r>
      <w:proofErr w:type="spellEnd"/>
      <w:r>
        <w:t xml:space="preserve"> de contraseñas.</w:t>
      </w:r>
    </w:p>
    <w:p w14:paraId="6B431F09" w14:textId="01F00225" w:rsidR="0088654E" w:rsidRDefault="0088654E" w:rsidP="0088654E">
      <w:pPr>
        <w:pStyle w:val="Tokio"/>
      </w:pPr>
      <w:r>
        <w:t>. Protección contra CSRF.</w:t>
      </w:r>
    </w:p>
    <w:p w14:paraId="090A97C1" w14:textId="6F8F0773" w:rsidR="0088654E" w:rsidRDefault="0088654E" w:rsidP="0088654E">
      <w:pPr>
        <w:pStyle w:val="Tokio"/>
      </w:pPr>
      <w:r>
        <w:t>. Validación de formularios en el servidor.</w:t>
      </w:r>
    </w:p>
    <w:p w14:paraId="766C87C6" w14:textId="5D1DC7F4" w:rsidR="0088654E" w:rsidRDefault="0088654E" w:rsidP="0088654E">
      <w:pPr>
        <w:pStyle w:val="Tokio"/>
      </w:pPr>
      <w:r>
        <w:t>. Control de acceso basado en roles (</w:t>
      </w:r>
      <w:proofErr w:type="spellStart"/>
      <w:r>
        <w:t>admin</w:t>
      </w:r>
      <w:proofErr w:type="spellEnd"/>
      <w:r>
        <w:t xml:space="preserve"> vs cliente).</w:t>
      </w:r>
    </w:p>
    <w:p w14:paraId="3CA1ADC4" w14:textId="77777777" w:rsidR="0088654E" w:rsidRDefault="0088654E" w:rsidP="0088654E">
      <w:pPr>
        <w:pStyle w:val="Tokio"/>
      </w:pPr>
    </w:p>
    <w:p w14:paraId="2058F6BD" w14:textId="4B0E57B1" w:rsidR="0088654E" w:rsidRPr="00DA109F" w:rsidRDefault="00DA109F" w:rsidP="00DA109F">
      <w:pPr>
        <w:pStyle w:val="CURSO"/>
        <w:rPr>
          <w:sz w:val="24"/>
          <w:szCs w:val="24"/>
        </w:rPr>
      </w:pPr>
      <w:r w:rsidRPr="00DA109F">
        <w:rPr>
          <w:sz w:val="24"/>
          <w:szCs w:val="24"/>
        </w:rPr>
        <w:lastRenderedPageBreak/>
        <w:t>EXPERIENCIA DEL USUARIO</w:t>
      </w:r>
    </w:p>
    <w:p w14:paraId="0FFE7AEB" w14:textId="0047063C" w:rsidR="0088654E" w:rsidRDefault="0088654E" w:rsidP="0088654E">
      <w:pPr>
        <w:pStyle w:val="Tokio"/>
      </w:pPr>
      <w:r>
        <w:t xml:space="preserve">. Interfaz responsiva utilizando </w:t>
      </w:r>
      <w:proofErr w:type="spellStart"/>
      <w:r>
        <w:t>Tailwind</w:t>
      </w:r>
      <w:proofErr w:type="spellEnd"/>
      <w:r>
        <w:t xml:space="preserve"> CSS.</w:t>
      </w:r>
    </w:p>
    <w:p w14:paraId="30BE3D13" w14:textId="3FC6D29C" w:rsidR="0088654E" w:rsidRDefault="0088654E" w:rsidP="0088654E">
      <w:pPr>
        <w:pStyle w:val="Tokio"/>
      </w:pPr>
      <w:r>
        <w:t>. Mensajes flash para notificaciones al usuario.</w:t>
      </w:r>
    </w:p>
    <w:p w14:paraId="7BD8C5EC" w14:textId="628EAFB2" w:rsidR="0088654E" w:rsidRDefault="0088654E" w:rsidP="0088654E">
      <w:pPr>
        <w:pStyle w:val="Tokio"/>
      </w:pPr>
      <w:r>
        <w:t>. Confirmaciones para acciones críticas (</w:t>
      </w:r>
      <w:proofErr w:type="spellStart"/>
      <w:r>
        <w:t>ej</w:t>
      </w:r>
      <w:proofErr w:type="spellEnd"/>
      <w:r>
        <w:t>: eliminación de productos).</w:t>
      </w:r>
    </w:p>
    <w:p w14:paraId="304D063A" w14:textId="77777777" w:rsidR="005102CC" w:rsidRDefault="005102CC" w:rsidP="0088654E">
      <w:pPr>
        <w:pStyle w:val="Tokio"/>
      </w:pPr>
    </w:p>
    <w:p w14:paraId="6818F3CA" w14:textId="3D385C46" w:rsidR="0088654E" w:rsidRPr="00DA109F" w:rsidRDefault="00DA109F" w:rsidP="00DA109F">
      <w:pPr>
        <w:pStyle w:val="CURSO"/>
        <w:rPr>
          <w:sz w:val="24"/>
          <w:szCs w:val="24"/>
        </w:rPr>
      </w:pPr>
      <w:r w:rsidRPr="00DA109F">
        <w:rPr>
          <w:sz w:val="24"/>
          <w:szCs w:val="24"/>
        </w:rPr>
        <w:t>ÁREAS DE MEJORA POTENCIAL</w:t>
      </w:r>
    </w:p>
    <w:p w14:paraId="204D7942" w14:textId="3638BFD3" w:rsidR="0088654E" w:rsidRDefault="0088654E" w:rsidP="0088654E">
      <w:pPr>
        <w:pStyle w:val="Tokio"/>
      </w:pPr>
      <w:r>
        <w:t xml:space="preserve">. Implementación de </w:t>
      </w:r>
      <w:proofErr w:type="spellStart"/>
      <w:r>
        <w:t>tests</w:t>
      </w:r>
      <w:proofErr w:type="spellEnd"/>
      <w:r>
        <w:t xml:space="preserve"> unitarios y de integración.</w:t>
      </w:r>
    </w:p>
    <w:p w14:paraId="57318987" w14:textId="3A23C5B0" w:rsidR="0088654E" w:rsidRDefault="0088654E" w:rsidP="0088654E">
      <w:pPr>
        <w:pStyle w:val="Tokio"/>
      </w:pPr>
      <w:r>
        <w:t xml:space="preserve">. Mejora en la gestión de errores y </w:t>
      </w:r>
      <w:proofErr w:type="spellStart"/>
      <w:r>
        <w:t>logging</w:t>
      </w:r>
      <w:proofErr w:type="spellEnd"/>
      <w:r>
        <w:t>.</w:t>
      </w:r>
    </w:p>
    <w:p w14:paraId="2275F4DC" w14:textId="0963C815" w:rsidR="0088654E" w:rsidRDefault="0088654E" w:rsidP="0088654E">
      <w:pPr>
        <w:pStyle w:val="Tokio"/>
      </w:pPr>
      <w:r>
        <w:t>. Posible refactorización para reducir la complejidad en algunos archivos (</w:t>
      </w:r>
      <w:proofErr w:type="spellStart"/>
      <w:r>
        <w:t>ej</w:t>
      </w:r>
      <w:proofErr w:type="spellEnd"/>
      <w:r>
        <w:t>: routes.py).</w:t>
      </w:r>
    </w:p>
    <w:p w14:paraId="223F5638" w14:textId="53FF8A9F" w:rsidR="0088654E" w:rsidRDefault="0088654E" w:rsidP="0088654E">
      <w:pPr>
        <w:pStyle w:val="Tokio"/>
      </w:pPr>
      <w:r>
        <w:t>. Implementación de caché para mejorar el rendimiento.</w:t>
      </w:r>
    </w:p>
    <w:p w14:paraId="72DB61F5" w14:textId="77777777" w:rsidR="0088654E" w:rsidRDefault="0088654E" w:rsidP="0088654E">
      <w:pPr>
        <w:pStyle w:val="Tokio"/>
      </w:pPr>
    </w:p>
    <w:p w14:paraId="6DA61A80" w14:textId="6E370AAF" w:rsidR="00912F76" w:rsidRPr="00912F76" w:rsidRDefault="00912F76" w:rsidP="00912F76">
      <w:pPr>
        <w:pStyle w:val="CURSO"/>
        <w:rPr>
          <w:sz w:val="24"/>
          <w:szCs w:val="24"/>
        </w:rPr>
      </w:pPr>
      <w:r w:rsidRPr="00912F76">
        <w:rPr>
          <w:sz w:val="24"/>
          <w:szCs w:val="24"/>
        </w:rPr>
        <w:t>RESUMEN</w:t>
      </w:r>
    </w:p>
    <w:p w14:paraId="2A510464" w14:textId="1426263D" w:rsidR="0088654E" w:rsidRDefault="0088654E" w:rsidP="0088654E">
      <w:pPr>
        <w:pStyle w:val="Tokio"/>
      </w:pPr>
      <w:r>
        <w:t>En resumen, esta aplicación es un sistema completo de gestión de inventario y ventas con funcionalidades robustas tanto para administradores como para clientes.</w:t>
      </w:r>
      <w:r w:rsidR="00DA109F">
        <w:t xml:space="preserve"> </w:t>
      </w:r>
      <w:r w:rsidR="00DA109F" w:rsidRPr="00DA109F">
        <w:t xml:space="preserve">Está estructurada siguiendo prácticas de desarrollo web con </w:t>
      </w:r>
      <w:proofErr w:type="spellStart"/>
      <w:r w:rsidR="00DA109F" w:rsidRPr="00DA109F">
        <w:t>Flask</w:t>
      </w:r>
      <w:proofErr w:type="spellEnd"/>
      <w:r w:rsidR="00DA109F" w:rsidRPr="00DA109F">
        <w:t>, y ofrece una base sólida para futuras expansiones o mejoras.</w:t>
      </w:r>
    </w:p>
    <w:p w14:paraId="26A3F90F" w14:textId="77777777" w:rsidR="00912F76" w:rsidRDefault="00912F76" w:rsidP="0088654E">
      <w:pPr>
        <w:pStyle w:val="Tokio"/>
      </w:pPr>
    </w:p>
    <w:p w14:paraId="18CE51D2" w14:textId="77777777" w:rsidR="003C2DEC" w:rsidRPr="00912F76" w:rsidRDefault="003C2DEC" w:rsidP="003C2DEC">
      <w:pPr>
        <w:pStyle w:val="Tokio"/>
      </w:pPr>
    </w:p>
    <w:sectPr w:rsidR="003C2DEC" w:rsidRPr="00912F76" w:rsidSect="00B354D4">
      <w:headerReference w:type="default" r:id="rId47"/>
      <w:footerReference w:type="default" r:id="rId48"/>
      <w:pgSz w:w="11906" w:h="16838"/>
      <w:pgMar w:top="2410" w:right="1558" w:bottom="1843" w:left="1418" w:header="708" w:footer="627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4C7241" w14:textId="77777777" w:rsidR="00E06128" w:rsidRDefault="00E06128" w:rsidP="00495C7F">
      <w:pPr>
        <w:spacing w:after="0" w:line="240" w:lineRule="auto"/>
      </w:pPr>
      <w:r>
        <w:separator/>
      </w:r>
    </w:p>
  </w:endnote>
  <w:endnote w:type="continuationSeparator" w:id="0">
    <w:p w14:paraId="122ED95A" w14:textId="77777777" w:rsidR="00E06128" w:rsidRDefault="00E06128" w:rsidP="00495C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ircular Std Book">
    <w:altName w:val="Calibri"/>
    <w:panose1 w:val="00000000000000000000"/>
    <w:charset w:val="00"/>
    <w:family w:val="swiss"/>
    <w:notTrueType/>
    <w:pitch w:val="variable"/>
    <w:sig w:usb0="8000002F" w:usb1="5000E47B" w:usb2="00000008" w:usb3="00000000" w:csb0="00000001" w:csb1="00000000"/>
  </w:font>
  <w:font w:name="Titillium Web">
    <w:altName w:val="Calibri"/>
    <w:charset w:val="00"/>
    <w:family w:val="auto"/>
    <w:pitch w:val="variable"/>
    <w:sig w:usb0="00000007" w:usb1="00000001" w:usb2="00000000" w:usb3="00000000" w:csb0="00000093" w:csb1="00000000"/>
  </w:font>
  <w:font w:name="Circular Std Black">
    <w:altName w:val="Arial Black"/>
    <w:panose1 w:val="00000000000000000000"/>
    <w:charset w:val="00"/>
    <w:family w:val="swiss"/>
    <w:notTrueType/>
    <w:pitch w:val="variable"/>
    <w:sig w:usb0="8000002F" w:usb1="5000E47B" w:usb2="00000008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46A2D4" w14:textId="77777777" w:rsidR="00495C7F" w:rsidRDefault="00495C7F" w:rsidP="00B354D4">
    <w:pPr>
      <w:pStyle w:val="Pa0"/>
      <w:rPr>
        <w:rFonts w:cs="Circular Std Book"/>
        <w:color w:val="000C9D"/>
        <w:sz w:val="20"/>
        <w:szCs w:val="20"/>
      </w:rPr>
    </w:pP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11F6526F" wp14:editId="31C533E2">
          <wp:simplePos x="0" y="0"/>
          <wp:positionH relativeFrom="margin">
            <wp:align>right</wp:align>
          </wp:positionH>
          <wp:positionV relativeFrom="paragraph">
            <wp:posOffset>-71120</wp:posOffset>
          </wp:positionV>
          <wp:extent cx="1031875" cy="533000"/>
          <wp:effectExtent l="0" t="0" r="0" b="0"/>
          <wp:wrapNone/>
          <wp:docPr id="148" name="Imagen 1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tokio-01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31875" cy="533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4808A3">
      <w:rPr>
        <w:rStyle w:val="A7"/>
        <w:b w:val="0"/>
        <w:bCs w:val="0"/>
      </w:rPr>
      <w:t>PYTHON</w:t>
    </w:r>
  </w:p>
  <w:p w14:paraId="23E153B1" w14:textId="1766D8F7" w:rsidR="00495C7F" w:rsidRDefault="00B354D4" w:rsidP="00495C7F">
    <w:pPr>
      <w:pStyle w:val="Piedepgina"/>
      <w:rPr>
        <w:rStyle w:val="A7"/>
        <w:rFonts w:ascii="Circular Std Black" w:hAnsi="Circular Std Black" w:cs="Circular Std Black"/>
      </w:rPr>
    </w:pPr>
    <w:r>
      <w:rPr>
        <w:rStyle w:val="A7"/>
        <w:rFonts w:ascii="Circular Std Black" w:hAnsi="Circular Std Black" w:cs="Circular Std Black"/>
      </w:rPr>
      <w:t>PROYECTO FINAL</w:t>
    </w:r>
    <w:r w:rsidR="0000188B">
      <w:rPr>
        <w:rStyle w:val="A7"/>
        <w:rFonts w:ascii="Circular Std Black" w:hAnsi="Circular Std Black" w:cs="Circular Std Black"/>
      </w:rPr>
      <w:t>. PROPUESTA A</w:t>
    </w:r>
  </w:p>
  <w:p w14:paraId="16547B61" w14:textId="5EBE3EBD" w:rsidR="0038384E" w:rsidRDefault="00CF76FC" w:rsidP="00495C7F">
    <w:pPr>
      <w:pStyle w:val="Piedepgina"/>
    </w:pPr>
    <w:r>
      <w:rPr>
        <w:rStyle w:val="A7"/>
        <w:rFonts w:ascii="Circular Std Black" w:hAnsi="Circular Std Black" w:cs="Circular Std Black"/>
      </w:rPr>
      <w:t>Franco Valentín Espinel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5DE6A1" w14:textId="77777777" w:rsidR="00E06128" w:rsidRDefault="00E06128" w:rsidP="00495C7F">
      <w:pPr>
        <w:spacing w:after="0" w:line="240" w:lineRule="auto"/>
      </w:pPr>
      <w:r>
        <w:separator/>
      </w:r>
    </w:p>
  </w:footnote>
  <w:footnote w:type="continuationSeparator" w:id="0">
    <w:p w14:paraId="139704F5" w14:textId="77777777" w:rsidR="00E06128" w:rsidRDefault="00E06128" w:rsidP="00495C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55E1D5" w14:textId="77777777" w:rsidR="00495C7F" w:rsidRDefault="00BC0B15">
    <w:pPr>
      <w:pStyle w:val="Encabezado"/>
    </w:pPr>
    <w:r>
      <w:rPr>
        <w:noProof/>
        <w:lang w:eastAsia="es-ES"/>
      </w:rPr>
      <w:drawing>
        <wp:anchor distT="0" distB="0" distL="114300" distR="114300" simplePos="0" relativeHeight="251658240" behindDoc="0" locked="0" layoutInCell="1" allowOverlap="1" wp14:anchorId="5C46CF78" wp14:editId="23920A28">
          <wp:simplePos x="0" y="0"/>
          <wp:positionH relativeFrom="column">
            <wp:posOffset>5328058</wp:posOffset>
          </wp:positionH>
          <wp:positionV relativeFrom="paragraph">
            <wp:posOffset>-1905</wp:posOffset>
          </wp:positionV>
          <wp:extent cx="350450" cy="313690"/>
          <wp:effectExtent l="0" t="0" r="0" b="0"/>
          <wp:wrapNone/>
          <wp:docPr id="146" name="Imagen 14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sotipo azul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flipH="1" flipV="1">
                    <a:off x="0" y="0"/>
                    <a:ext cx="350450" cy="3136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441FD">
      <w:rPr>
        <w:noProof/>
        <w:lang w:eastAsia="es-ES"/>
      </w:rPr>
      <w:drawing>
        <wp:anchor distT="0" distB="0" distL="114300" distR="114300" simplePos="0" relativeHeight="251660288" behindDoc="0" locked="0" layoutInCell="1" allowOverlap="1" wp14:anchorId="349C7906" wp14:editId="71DBA282">
          <wp:simplePos x="0" y="0"/>
          <wp:positionH relativeFrom="column">
            <wp:posOffset>-52602</wp:posOffset>
          </wp:positionH>
          <wp:positionV relativeFrom="paragraph">
            <wp:posOffset>3175</wp:posOffset>
          </wp:positionV>
          <wp:extent cx="692150" cy="362585"/>
          <wp:effectExtent l="0" t="0" r="0" b="0"/>
          <wp:wrapNone/>
          <wp:docPr id="147" name="Imagen 147" descr="C:\Users\Andrea\AppData\Local\Microsoft\Windows\INetCache\Content.Word\new technology school-0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6" descr="C:\Users\Andrea\AppData\Local\Microsoft\Windows\INetCache\Content.Word\new technology school-01.pn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92150" cy="3625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7A5691"/>
    <w:multiLevelType w:val="hybridMultilevel"/>
    <w:tmpl w:val="E6B06B52"/>
    <w:lvl w:ilvl="0" w:tplc="8EFE340C">
      <w:start w:val="1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2C584D"/>
    <w:multiLevelType w:val="hybridMultilevel"/>
    <w:tmpl w:val="92E25270"/>
    <w:lvl w:ilvl="0" w:tplc="0C0A0011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63" w:hanging="360"/>
      </w:pPr>
    </w:lvl>
    <w:lvl w:ilvl="2" w:tplc="0C0A001B" w:tentative="1">
      <w:start w:val="1"/>
      <w:numFmt w:val="lowerRoman"/>
      <w:lvlText w:val="%3."/>
      <w:lvlJc w:val="right"/>
      <w:pPr>
        <w:ind w:left="2083" w:hanging="180"/>
      </w:pPr>
    </w:lvl>
    <w:lvl w:ilvl="3" w:tplc="0C0A000F" w:tentative="1">
      <w:start w:val="1"/>
      <w:numFmt w:val="decimal"/>
      <w:lvlText w:val="%4."/>
      <w:lvlJc w:val="left"/>
      <w:pPr>
        <w:ind w:left="2803" w:hanging="360"/>
      </w:pPr>
    </w:lvl>
    <w:lvl w:ilvl="4" w:tplc="0C0A0019" w:tentative="1">
      <w:start w:val="1"/>
      <w:numFmt w:val="lowerLetter"/>
      <w:lvlText w:val="%5."/>
      <w:lvlJc w:val="left"/>
      <w:pPr>
        <w:ind w:left="3523" w:hanging="360"/>
      </w:pPr>
    </w:lvl>
    <w:lvl w:ilvl="5" w:tplc="0C0A001B" w:tentative="1">
      <w:start w:val="1"/>
      <w:numFmt w:val="lowerRoman"/>
      <w:lvlText w:val="%6."/>
      <w:lvlJc w:val="right"/>
      <w:pPr>
        <w:ind w:left="4243" w:hanging="180"/>
      </w:pPr>
    </w:lvl>
    <w:lvl w:ilvl="6" w:tplc="0C0A000F" w:tentative="1">
      <w:start w:val="1"/>
      <w:numFmt w:val="decimal"/>
      <w:lvlText w:val="%7."/>
      <w:lvlJc w:val="left"/>
      <w:pPr>
        <w:ind w:left="4963" w:hanging="360"/>
      </w:pPr>
    </w:lvl>
    <w:lvl w:ilvl="7" w:tplc="0C0A0019" w:tentative="1">
      <w:start w:val="1"/>
      <w:numFmt w:val="lowerLetter"/>
      <w:lvlText w:val="%8."/>
      <w:lvlJc w:val="left"/>
      <w:pPr>
        <w:ind w:left="5683" w:hanging="360"/>
      </w:pPr>
    </w:lvl>
    <w:lvl w:ilvl="8" w:tplc="0C0A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" w15:restartNumberingAfterBreak="0">
    <w:nsid w:val="13C8116A"/>
    <w:multiLevelType w:val="hybridMultilevel"/>
    <w:tmpl w:val="0BFC1E4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5D0BB3"/>
    <w:multiLevelType w:val="hybridMultilevel"/>
    <w:tmpl w:val="FA2E380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7B3C53"/>
    <w:multiLevelType w:val="hybridMultilevel"/>
    <w:tmpl w:val="F9DC048A"/>
    <w:lvl w:ilvl="0" w:tplc="8EFE340C">
      <w:start w:val="10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95B41AF"/>
    <w:multiLevelType w:val="hybridMultilevel"/>
    <w:tmpl w:val="38206BBE"/>
    <w:lvl w:ilvl="0" w:tplc="8EFE340C">
      <w:start w:val="1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5B44E6"/>
    <w:multiLevelType w:val="hybridMultilevel"/>
    <w:tmpl w:val="5DCE220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275018"/>
    <w:multiLevelType w:val="hybridMultilevel"/>
    <w:tmpl w:val="F4D2D588"/>
    <w:lvl w:ilvl="0" w:tplc="8EFE340C">
      <w:start w:val="1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0014BA"/>
    <w:multiLevelType w:val="hybridMultilevel"/>
    <w:tmpl w:val="8BD052B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5842EB"/>
    <w:multiLevelType w:val="hybridMultilevel"/>
    <w:tmpl w:val="D61C741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F24265"/>
    <w:multiLevelType w:val="hybridMultilevel"/>
    <w:tmpl w:val="6F4EA3B6"/>
    <w:lvl w:ilvl="0" w:tplc="8EFE340C">
      <w:start w:val="1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1C1D7A"/>
    <w:multiLevelType w:val="hybridMultilevel"/>
    <w:tmpl w:val="164A9E22"/>
    <w:lvl w:ilvl="0" w:tplc="8EFE340C">
      <w:start w:val="10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9435296"/>
    <w:multiLevelType w:val="hybridMultilevel"/>
    <w:tmpl w:val="11A2EE28"/>
    <w:lvl w:ilvl="0" w:tplc="8EFE340C">
      <w:start w:val="1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DD7975"/>
    <w:multiLevelType w:val="hybridMultilevel"/>
    <w:tmpl w:val="8C4E0C92"/>
    <w:lvl w:ilvl="0" w:tplc="8EFE340C">
      <w:start w:val="1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1D085B"/>
    <w:multiLevelType w:val="hybridMultilevel"/>
    <w:tmpl w:val="83B06AF0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156654"/>
    <w:multiLevelType w:val="hybridMultilevel"/>
    <w:tmpl w:val="2C6220A2"/>
    <w:lvl w:ilvl="0" w:tplc="8EFE340C">
      <w:start w:val="1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FC0AA2"/>
    <w:multiLevelType w:val="hybridMultilevel"/>
    <w:tmpl w:val="4546DA2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3352F74"/>
    <w:multiLevelType w:val="hybridMultilevel"/>
    <w:tmpl w:val="FB5E0346"/>
    <w:lvl w:ilvl="0" w:tplc="8EFE340C">
      <w:start w:val="1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76F4C8F"/>
    <w:multiLevelType w:val="hybridMultilevel"/>
    <w:tmpl w:val="494E886A"/>
    <w:lvl w:ilvl="0" w:tplc="BC2EAE3E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</w:rPr>
    </w:lvl>
    <w:lvl w:ilvl="1" w:tplc="0C0A0019">
      <w:start w:val="1"/>
      <w:numFmt w:val="lowerLetter"/>
      <w:lvlText w:val="%2."/>
      <w:lvlJc w:val="left"/>
      <w:pPr>
        <w:ind w:left="1636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6C6264"/>
    <w:multiLevelType w:val="hybridMultilevel"/>
    <w:tmpl w:val="AE9C226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8B54C3"/>
    <w:multiLevelType w:val="hybridMultilevel"/>
    <w:tmpl w:val="A376660A"/>
    <w:lvl w:ilvl="0" w:tplc="8EFE340C">
      <w:start w:val="1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847726"/>
    <w:multiLevelType w:val="hybridMultilevel"/>
    <w:tmpl w:val="C39024F4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B37D93"/>
    <w:multiLevelType w:val="hybridMultilevel"/>
    <w:tmpl w:val="380453D4"/>
    <w:lvl w:ilvl="0" w:tplc="ACB077D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26579998">
    <w:abstractNumId w:val="18"/>
  </w:num>
  <w:num w:numId="2" w16cid:durableId="739325332">
    <w:abstractNumId w:val="19"/>
  </w:num>
  <w:num w:numId="3" w16cid:durableId="2011637084">
    <w:abstractNumId w:val="2"/>
  </w:num>
  <w:num w:numId="4" w16cid:durableId="1734739739">
    <w:abstractNumId w:val="9"/>
  </w:num>
  <w:num w:numId="5" w16cid:durableId="1897400397">
    <w:abstractNumId w:val="8"/>
  </w:num>
  <w:num w:numId="6" w16cid:durableId="519971694">
    <w:abstractNumId w:val="16"/>
  </w:num>
  <w:num w:numId="7" w16cid:durableId="613290186">
    <w:abstractNumId w:val="3"/>
  </w:num>
  <w:num w:numId="8" w16cid:durableId="1025712551">
    <w:abstractNumId w:val="6"/>
  </w:num>
  <w:num w:numId="9" w16cid:durableId="169110599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907299173">
    <w:abstractNumId w:val="1"/>
  </w:num>
  <w:num w:numId="11" w16cid:durableId="380835516">
    <w:abstractNumId w:val="21"/>
  </w:num>
  <w:num w:numId="12" w16cid:durableId="1423725502">
    <w:abstractNumId w:val="22"/>
  </w:num>
  <w:num w:numId="13" w16cid:durableId="16931699">
    <w:abstractNumId w:val="14"/>
  </w:num>
  <w:num w:numId="14" w16cid:durableId="742409368">
    <w:abstractNumId w:val="17"/>
  </w:num>
  <w:num w:numId="15" w16cid:durableId="2131244738">
    <w:abstractNumId w:val="20"/>
  </w:num>
  <w:num w:numId="16" w16cid:durableId="575483474">
    <w:abstractNumId w:val="12"/>
  </w:num>
  <w:num w:numId="17" w16cid:durableId="932781912">
    <w:abstractNumId w:val="5"/>
  </w:num>
  <w:num w:numId="18" w16cid:durableId="630214659">
    <w:abstractNumId w:val="15"/>
  </w:num>
  <w:num w:numId="19" w16cid:durableId="1937251490">
    <w:abstractNumId w:val="4"/>
  </w:num>
  <w:num w:numId="20" w16cid:durableId="1370840388">
    <w:abstractNumId w:val="10"/>
  </w:num>
  <w:num w:numId="21" w16cid:durableId="1302803276">
    <w:abstractNumId w:val="11"/>
  </w:num>
  <w:num w:numId="22" w16cid:durableId="888539094">
    <w:abstractNumId w:val="13"/>
  </w:num>
  <w:num w:numId="23" w16cid:durableId="238951119">
    <w:abstractNumId w:val="7"/>
  </w:num>
  <w:num w:numId="24" w16cid:durableId="15422106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8"/>
  <w:displayBackgroundShape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54D4"/>
    <w:rsid w:val="0000188B"/>
    <w:rsid w:val="00014C3C"/>
    <w:rsid w:val="000441FD"/>
    <w:rsid w:val="0006237E"/>
    <w:rsid w:val="0007312F"/>
    <w:rsid w:val="0008293D"/>
    <w:rsid w:val="000837CA"/>
    <w:rsid w:val="00116E33"/>
    <w:rsid w:val="001C5557"/>
    <w:rsid w:val="00204566"/>
    <w:rsid w:val="00297C89"/>
    <w:rsid w:val="002D6787"/>
    <w:rsid w:val="002F4B45"/>
    <w:rsid w:val="0038384E"/>
    <w:rsid w:val="003A0388"/>
    <w:rsid w:val="003C2DEC"/>
    <w:rsid w:val="003D7F31"/>
    <w:rsid w:val="003E4401"/>
    <w:rsid w:val="003E6F7F"/>
    <w:rsid w:val="00416570"/>
    <w:rsid w:val="00431DEE"/>
    <w:rsid w:val="004808A3"/>
    <w:rsid w:val="00495C7F"/>
    <w:rsid w:val="004C7B9C"/>
    <w:rsid w:val="004F5BEB"/>
    <w:rsid w:val="0050439E"/>
    <w:rsid w:val="005102CC"/>
    <w:rsid w:val="005317F6"/>
    <w:rsid w:val="005423E3"/>
    <w:rsid w:val="005561EF"/>
    <w:rsid w:val="00564817"/>
    <w:rsid w:val="00594DA7"/>
    <w:rsid w:val="00626EA0"/>
    <w:rsid w:val="00665C29"/>
    <w:rsid w:val="006A0D0D"/>
    <w:rsid w:val="006B0B5C"/>
    <w:rsid w:val="006B45DC"/>
    <w:rsid w:val="006D5B6D"/>
    <w:rsid w:val="006E1142"/>
    <w:rsid w:val="00725A47"/>
    <w:rsid w:val="00753311"/>
    <w:rsid w:val="00770747"/>
    <w:rsid w:val="007738EF"/>
    <w:rsid w:val="00793CBE"/>
    <w:rsid w:val="008134F0"/>
    <w:rsid w:val="00855246"/>
    <w:rsid w:val="00857A51"/>
    <w:rsid w:val="00872351"/>
    <w:rsid w:val="00873CFC"/>
    <w:rsid w:val="0088654E"/>
    <w:rsid w:val="008A5972"/>
    <w:rsid w:val="008B618C"/>
    <w:rsid w:val="008B641A"/>
    <w:rsid w:val="00912F76"/>
    <w:rsid w:val="00915C95"/>
    <w:rsid w:val="00922022"/>
    <w:rsid w:val="00960F79"/>
    <w:rsid w:val="009802B8"/>
    <w:rsid w:val="009A306A"/>
    <w:rsid w:val="009A5825"/>
    <w:rsid w:val="009A750C"/>
    <w:rsid w:val="009B5BA7"/>
    <w:rsid w:val="009D7CCF"/>
    <w:rsid w:val="00A559DC"/>
    <w:rsid w:val="00AA794D"/>
    <w:rsid w:val="00AD20D7"/>
    <w:rsid w:val="00AF2062"/>
    <w:rsid w:val="00B354D4"/>
    <w:rsid w:val="00B40E78"/>
    <w:rsid w:val="00B44A15"/>
    <w:rsid w:val="00B71956"/>
    <w:rsid w:val="00B82A65"/>
    <w:rsid w:val="00BC0B15"/>
    <w:rsid w:val="00BC477F"/>
    <w:rsid w:val="00BC68DB"/>
    <w:rsid w:val="00BD5200"/>
    <w:rsid w:val="00BD5BA2"/>
    <w:rsid w:val="00BF5FE5"/>
    <w:rsid w:val="00C87920"/>
    <w:rsid w:val="00CE7497"/>
    <w:rsid w:val="00CF76FC"/>
    <w:rsid w:val="00D227BC"/>
    <w:rsid w:val="00D33D5F"/>
    <w:rsid w:val="00D65B53"/>
    <w:rsid w:val="00DA109F"/>
    <w:rsid w:val="00DA2190"/>
    <w:rsid w:val="00DA7EFD"/>
    <w:rsid w:val="00DD4094"/>
    <w:rsid w:val="00E06128"/>
    <w:rsid w:val="00E07DD9"/>
    <w:rsid w:val="00E51DD3"/>
    <w:rsid w:val="00E60D5A"/>
    <w:rsid w:val="00E82B47"/>
    <w:rsid w:val="00EB4E44"/>
    <w:rsid w:val="00EC3F8C"/>
    <w:rsid w:val="00F04549"/>
    <w:rsid w:val="00F575F2"/>
    <w:rsid w:val="00F65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7C3162"/>
  <w15:docId w15:val="{250ABB30-BFD0-40EB-B099-73B100678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95C7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95C7F"/>
  </w:style>
  <w:style w:type="paragraph" w:styleId="Piedepgina">
    <w:name w:val="footer"/>
    <w:basedOn w:val="Normal"/>
    <w:link w:val="PiedepginaCar"/>
    <w:uiPriority w:val="99"/>
    <w:unhideWhenUsed/>
    <w:rsid w:val="00495C7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5C7F"/>
  </w:style>
  <w:style w:type="paragraph" w:customStyle="1" w:styleId="Pa0">
    <w:name w:val="Pa0"/>
    <w:basedOn w:val="Normal"/>
    <w:next w:val="Normal"/>
    <w:uiPriority w:val="99"/>
    <w:rsid w:val="00495C7F"/>
    <w:pPr>
      <w:autoSpaceDE w:val="0"/>
      <w:autoSpaceDN w:val="0"/>
      <w:adjustRightInd w:val="0"/>
      <w:spacing w:after="0" w:line="241" w:lineRule="atLeast"/>
    </w:pPr>
    <w:rPr>
      <w:rFonts w:ascii="Circular Std Book" w:hAnsi="Circular Std Book" w:cs="Times New Roman"/>
      <w:sz w:val="24"/>
      <w:szCs w:val="24"/>
    </w:rPr>
  </w:style>
  <w:style w:type="character" w:customStyle="1" w:styleId="A7">
    <w:name w:val="A7"/>
    <w:uiPriority w:val="99"/>
    <w:rsid w:val="00495C7F"/>
    <w:rPr>
      <w:rFonts w:cs="Circular Std Book"/>
      <w:b/>
      <w:bCs/>
      <w:color w:val="000C9D"/>
      <w:sz w:val="20"/>
      <w:szCs w:val="20"/>
    </w:rPr>
  </w:style>
  <w:style w:type="paragraph" w:customStyle="1" w:styleId="Tokio">
    <w:name w:val="Tokio"/>
    <w:basedOn w:val="Normal"/>
    <w:link w:val="TokioCar"/>
    <w:qFormat/>
    <w:rsid w:val="000441FD"/>
    <w:rPr>
      <w:rFonts w:ascii="Titillium Web" w:hAnsi="Titillium Web"/>
      <w:color w:val="595959" w:themeColor="text1" w:themeTint="A6"/>
    </w:rPr>
  </w:style>
  <w:style w:type="paragraph" w:customStyle="1" w:styleId="TokioTtulo">
    <w:name w:val="Tokio Título"/>
    <w:basedOn w:val="Tokio"/>
    <w:link w:val="TokioTtuloCar"/>
    <w:qFormat/>
    <w:rsid w:val="00E07DD9"/>
    <w:rPr>
      <w:rFonts w:ascii="Circular Std Black" w:hAnsi="Circular Std Black"/>
      <w:color w:val="060E9F"/>
      <w:sz w:val="40"/>
    </w:rPr>
  </w:style>
  <w:style w:type="paragraph" w:styleId="Prrafodelista">
    <w:name w:val="List Paragraph"/>
    <w:basedOn w:val="Normal"/>
    <w:uiPriority w:val="34"/>
    <w:qFormat/>
    <w:rsid w:val="000441FD"/>
    <w:pPr>
      <w:ind w:left="720"/>
      <w:contextualSpacing/>
    </w:pPr>
  </w:style>
  <w:style w:type="character" w:customStyle="1" w:styleId="TokioCar">
    <w:name w:val="Tokio Car"/>
    <w:basedOn w:val="Fuentedeprrafopredeter"/>
    <w:link w:val="Tokio"/>
    <w:rsid w:val="000441FD"/>
    <w:rPr>
      <w:rFonts w:ascii="Titillium Web" w:hAnsi="Titillium Web"/>
      <w:color w:val="595959" w:themeColor="text1" w:themeTint="A6"/>
    </w:rPr>
  </w:style>
  <w:style w:type="character" w:customStyle="1" w:styleId="TokioTtuloCar">
    <w:name w:val="Tokio Título Car"/>
    <w:basedOn w:val="TokioCar"/>
    <w:link w:val="TokioTtulo"/>
    <w:rsid w:val="00E07DD9"/>
    <w:rPr>
      <w:rFonts w:ascii="Circular Std Black" w:hAnsi="Circular Std Black"/>
      <w:color w:val="060E9F"/>
      <w:sz w:val="40"/>
    </w:rPr>
  </w:style>
  <w:style w:type="paragraph" w:styleId="NormalWeb">
    <w:name w:val="Normal (Web)"/>
    <w:basedOn w:val="Normal"/>
    <w:uiPriority w:val="99"/>
    <w:semiHidden/>
    <w:unhideWhenUsed/>
    <w:rsid w:val="00E07D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CURSO">
    <w:name w:val="CURSO"/>
    <w:basedOn w:val="TokioTtulo"/>
    <w:link w:val="CURSOCar"/>
    <w:qFormat/>
    <w:rsid w:val="00B354D4"/>
    <w:pPr>
      <w:jc w:val="center"/>
    </w:pPr>
  </w:style>
  <w:style w:type="paragraph" w:styleId="Sinespaciado">
    <w:name w:val="No Spacing"/>
    <w:link w:val="SinespaciadoCar"/>
    <w:uiPriority w:val="1"/>
    <w:qFormat/>
    <w:rsid w:val="00B354D4"/>
    <w:pPr>
      <w:spacing w:after="0" w:line="240" w:lineRule="auto"/>
    </w:pPr>
    <w:rPr>
      <w:rFonts w:eastAsiaTheme="minorEastAsia"/>
      <w:lang w:eastAsia="es-ES"/>
    </w:rPr>
  </w:style>
  <w:style w:type="character" w:customStyle="1" w:styleId="CURSOCar">
    <w:name w:val="CURSO Car"/>
    <w:basedOn w:val="TokioTtuloCar"/>
    <w:link w:val="CURSO"/>
    <w:rsid w:val="00B354D4"/>
    <w:rPr>
      <w:rFonts w:ascii="Circular Std Black" w:hAnsi="Circular Std Black"/>
      <w:color w:val="060E9F"/>
      <w:sz w:val="40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354D4"/>
    <w:rPr>
      <w:rFonts w:eastAsiaTheme="minorEastAsia"/>
      <w:lang w:eastAsia="es-ES"/>
    </w:rPr>
  </w:style>
  <w:style w:type="paragraph" w:customStyle="1" w:styleId="Default">
    <w:name w:val="Default"/>
    <w:rsid w:val="00793CBE"/>
    <w:pPr>
      <w:autoSpaceDE w:val="0"/>
      <w:autoSpaceDN w:val="0"/>
      <w:adjustRightInd w:val="0"/>
      <w:spacing w:after="0" w:line="240" w:lineRule="auto"/>
    </w:pPr>
    <w:rPr>
      <w:rFonts w:ascii="Titillium Web" w:hAnsi="Titillium Web" w:cs="Titillium Web"/>
      <w:color w:val="000000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3E440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E44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686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8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2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1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fontTable" Target="fontTable.xml"/><Relationship Id="rId10" Type="http://schemas.openxmlformats.org/officeDocument/2006/relationships/hyperlink" Target="https://dbdiagram.io/d/Proyecto_final-670d2f7797a66db9a3ed3551" TargetMode="External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0.png"/><Relationship Id="rId1" Type="http://schemas.openxmlformats.org/officeDocument/2006/relationships/image" Target="media/image3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drea\Desktop\Formato%20de%20carta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3D675E-9C81-4DE4-B286-33A38EBB94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Formato de carta.dotx</Template>
  <TotalTime>19</TotalTime>
  <Pages>1</Pages>
  <Words>2363</Words>
  <Characters>12999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Repsol</Company>
  <LinksUpToDate>false</LinksUpToDate>
  <CharactersWithSpaces>15332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Andrea</dc:creator>
  <cp:lastModifiedBy>Franco Espinel</cp:lastModifiedBy>
  <cp:revision>5</cp:revision>
  <dcterms:created xsi:type="dcterms:W3CDTF">2024-10-17T08:00:00Z</dcterms:created>
  <dcterms:modified xsi:type="dcterms:W3CDTF">2024-10-17T14:12:00Z</dcterms:modified>
</cp:coreProperties>
</file>